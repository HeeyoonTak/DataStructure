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7EDDB" w14:textId="5222D7DB" w:rsidR="00DA3617" w:rsidRPr="00464215" w:rsidRDefault="006616CA" w:rsidP="00AC3EEA">
      <w:pPr>
        <w:rPr>
          <w:b/>
          <w:sz w:val="44"/>
        </w:rPr>
      </w:pPr>
      <w:proofErr w:type="spellStart"/>
      <w:r w:rsidRPr="00464215">
        <w:rPr>
          <w:rFonts w:hint="eastAsia"/>
          <w:b/>
          <w:sz w:val="44"/>
        </w:rPr>
        <w:t>JDBC</w:t>
      </w:r>
      <w:proofErr w:type="spellEnd"/>
    </w:p>
    <w:p w14:paraId="0E9CC620" w14:textId="77777777" w:rsidR="006616CA" w:rsidRDefault="006616CA" w:rsidP="006616CA"/>
    <w:p w14:paraId="48542350" w14:textId="7AE002AB" w:rsidR="006616CA" w:rsidRDefault="00585E6E" w:rsidP="00585E6E">
      <w:pPr>
        <w:pStyle w:val="a9"/>
        <w:numPr>
          <w:ilvl w:val="0"/>
          <w:numId w:val="29"/>
        </w:numPr>
        <w:ind w:leftChars="0"/>
        <w:rPr>
          <w:color w:val="4B4B4B"/>
          <w:sz w:val="21"/>
          <w:szCs w:val="21"/>
        </w:rPr>
      </w:pPr>
      <w:r w:rsidRPr="00585E6E">
        <w:rPr>
          <w:rFonts w:hint="eastAsia"/>
          <w:color w:val="4B4B4B"/>
          <w:sz w:val="21"/>
          <w:szCs w:val="21"/>
        </w:rPr>
        <w:t xml:space="preserve">자바 프로그램 내에서 데이터베이스 </w:t>
      </w:r>
      <w:proofErr w:type="spellStart"/>
      <w:r w:rsidRPr="00585E6E">
        <w:rPr>
          <w:rFonts w:hint="eastAsia"/>
          <w:color w:val="4B4B4B"/>
          <w:sz w:val="21"/>
          <w:szCs w:val="21"/>
        </w:rPr>
        <w:t>질의문</w:t>
      </w:r>
      <w:proofErr w:type="spellEnd"/>
      <w:r w:rsidRPr="00585E6E">
        <w:rPr>
          <w:rFonts w:hint="eastAsia"/>
          <w:color w:val="4B4B4B"/>
          <w:sz w:val="21"/>
          <w:szCs w:val="21"/>
        </w:rPr>
        <w:t xml:space="preserve"> 즉, SQL을 실행하기 위한 자바 </w:t>
      </w:r>
      <w:r w:rsidRPr="00585E6E">
        <w:rPr>
          <w:rStyle w:val="worddic1"/>
          <w:rFonts w:hint="eastAsia"/>
          <w:color w:val="4B4B4B"/>
          <w:sz w:val="21"/>
          <w:szCs w:val="21"/>
          <w:specVanish w:val="0"/>
        </w:rPr>
        <w:t>API</w:t>
      </w:r>
      <w:r w:rsidRPr="00585E6E">
        <w:rPr>
          <w:rFonts w:hint="eastAsia"/>
          <w:color w:val="4B4B4B"/>
          <w:sz w:val="21"/>
          <w:szCs w:val="21"/>
        </w:rPr>
        <w:t>(</w:t>
      </w:r>
      <w:r w:rsidRPr="00585E6E">
        <w:rPr>
          <w:rStyle w:val="worddic1"/>
          <w:rFonts w:hint="eastAsia"/>
          <w:color w:val="4B4B4B"/>
          <w:sz w:val="21"/>
          <w:szCs w:val="21"/>
          <w:specVanish w:val="0"/>
        </w:rPr>
        <w:t>application</w:t>
      </w:r>
      <w:r w:rsidRPr="00585E6E">
        <w:rPr>
          <w:rFonts w:hint="eastAsia"/>
          <w:color w:val="4B4B4B"/>
          <w:sz w:val="21"/>
          <w:szCs w:val="21"/>
        </w:rPr>
        <w:t xml:space="preserve"> </w:t>
      </w:r>
      <w:r w:rsidRPr="00585E6E">
        <w:rPr>
          <w:rStyle w:val="worddic1"/>
          <w:rFonts w:hint="eastAsia"/>
          <w:color w:val="4B4B4B"/>
          <w:sz w:val="21"/>
          <w:szCs w:val="21"/>
          <w:specVanish w:val="0"/>
        </w:rPr>
        <w:t>programming</w:t>
      </w:r>
      <w:r w:rsidRPr="00585E6E">
        <w:rPr>
          <w:rFonts w:hint="eastAsia"/>
          <w:color w:val="4B4B4B"/>
          <w:sz w:val="21"/>
          <w:szCs w:val="21"/>
        </w:rPr>
        <w:t xml:space="preserve"> </w:t>
      </w:r>
      <w:r w:rsidRPr="00585E6E">
        <w:rPr>
          <w:rStyle w:val="worddic1"/>
          <w:rFonts w:hint="eastAsia"/>
          <w:color w:val="4B4B4B"/>
          <w:sz w:val="21"/>
          <w:szCs w:val="21"/>
          <w:specVanish w:val="0"/>
        </w:rPr>
        <w:t>interface</w:t>
      </w:r>
      <w:r w:rsidRPr="00585E6E">
        <w:rPr>
          <w:rFonts w:hint="eastAsia"/>
          <w:color w:val="4B4B4B"/>
          <w:sz w:val="21"/>
          <w:szCs w:val="21"/>
        </w:rPr>
        <w:t>)</w:t>
      </w:r>
    </w:p>
    <w:p w14:paraId="48FFA0C6" w14:textId="77777777" w:rsidR="00585E6E" w:rsidRPr="00585E6E" w:rsidRDefault="00585E6E" w:rsidP="00585E6E">
      <w:pPr>
        <w:pStyle w:val="a9"/>
        <w:numPr>
          <w:ilvl w:val="0"/>
          <w:numId w:val="29"/>
        </w:numPr>
        <w:ind w:leftChars="0"/>
        <w:rPr>
          <w:color w:val="4B4B4B"/>
          <w:sz w:val="21"/>
          <w:szCs w:val="21"/>
        </w:rPr>
      </w:pPr>
      <w:r w:rsidRPr="00585E6E">
        <w:rPr>
          <w:color w:val="4B4B4B"/>
          <w:sz w:val="21"/>
          <w:szCs w:val="21"/>
        </w:rPr>
        <w:t xml:space="preserve">개발자가 </w:t>
      </w:r>
      <w:proofErr w:type="spellStart"/>
      <w:r w:rsidRPr="00585E6E">
        <w:rPr>
          <w:color w:val="4B4B4B"/>
          <w:sz w:val="21"/>
          <w:szCs w:val="21"/>
        </w:rPr>
        <w:t>JDBC</w:t>
      </w:r>
      <w:proofErr w:type="spellEnd"/>
      <w:r w:rsidRPr="00585E6E">
        <w:rPr>
          <w:color w:val="4B4B4B"/>
          <w:sz w:val="21"/>
          <w:szCs w:val="21"/>
        </w:rPr>
        <w:t xml:space="preserve"> API를 사용할 경우 DBMS에 알맞은 </w:t>
      </w:r>
      <w:proofErr w:type="spellStart"/>
      <w:r w:rsidRPr="00585E6E">
        <w:rPr>
          <w:color w:val="4B4B4B"/>
          <w:sz w:val="21"/>
          <w:szCs w:val="21"/>
        </w:rPr>
        <w:t>JDBC</w:t>
      </w:r>
      <w:proofErr w:type="spellEnd"/>
      <w:r w:rsidRPr="00585E6E">
        <w:rPr>
          <w:color w:val="4B4B4B"/>
          <w:sz w:val="21"/>
          <w:szCs w:val="21"/>
        </w:rPr>
        <w:t>드라이버만 있으면 어떤 데이터베이스라도 사용할 수 있게 된다.</w:t>
      </w:r>
    </w:p>
    <w:p w14:paraId="74BB7821" w14:textId="77777777" w:rsidR="00585E6E" w:rsidRDefault="00585E6E" w:rsidP="00585E6E">
      <w:pPr>
        <w:pStyle w:val="a9"/>
        <w:numPr>
          <w:ilvl w:val="0"/>
          <w:numId w:val="29"/>
        </w:numPr>
        <w:ind w:leftChars="0"/>
        <w:rPr>
          <w:color w:val="4B4B4B"/>
          <w:sz w:val="21"/>
          <w:szCs w:val="21"/>
        </w:rPr>
      </w:pPr>
      <w:proofErr w:type="spellStart"/>
      <w:r w:rsidRPr="00585E6E">
        <w:rPr>
          <w:color w:val="4B4B4B"/>
          <w:sz w:val="21"/>
          <w:szCs w:val="21"/>
        </w:rPr>
        <w:t>JDBC</w:t>
      </w:r>
      <w:proofErr w:type="spellEnd"/>
      <w:r w:rsidRPr="00585E6E">
        <w:rPr>
          <w:color w:val="4B4B4B"/>
          <w:sz w:val="21"/>
          <w:szCs w:val="21"/>
        </w:rPr>
        <w:t xml:space="preserve"> 드라이버는 각 </w:t>
      </w:r>
      <w:proofErr w:type="spellStart"/>
      <w:r w:rsidRPr="00585E6E">
        <w:rPr>
          <w:color w:val="4B4B4B"/>
          <w:sz w:val="21"/>
          <w:szCs w:val="21"/>
        </w:rPr>
        <w:t>밴드사에서</w:t>
      </w:r>
      <w:proofErr w:type="spellEnd"/>
      <w:r w:rsidRPr="00585E6E">
        <w:rPr>
          <w:color w:val="4B4B4B"/>
          <w:sz w:val="21"/>
          <w:szCs w:val="21"/>
        </w:rPr>
        <w:t xml:space="preserve"> jar파일로 제공된다.</w:t>
      </w:r>
    </w:p>
    <w:p w14:paraId="184F6404" w14:textId="77777777" w:rsidR="00A93A7F" w:rsidRPr="00585E6E" w:rsidRDefault="00A93A7F" w:rsidP="00A93A7F">
      <w:pPr>
        <w:pStyle w:val="a9"/>
        <w:ind w:leftChars="0" w:left="760"/>
        <w:rPr>
          <w:color w:val="4B4B4B"/>
          <w:sz w:val="21"/>
          <w:szCs w:val="21"/>
        </w:rPr>
      </w:pPr>
    </w:p>
    <w:p w14:paraId="5551FF13" w14:textId="77777777" w:rsidR="00585E6E" w:rsidRDefault="00585E6E" w:rsidP="00585E6E">
      <w:pPr>
        <w:pStyle w:val="a9"/>
        <w:ind w:leftChars="0" w:left="760"/>
        <w:rPr>
          <w:color w:val="4B4B4B"/>
          <w:sz w:val="21"/>
          <w:szCs w:val="21"/>
        </w:rPr>
      </w:pPr>
    </w:p>
    <w:p w14:paraId="707E879B" w14:textId="4D7B4940" w:rsidR="00585E6E" w:rsidRPr="00585E6E" w:rsidRDefault="00585E6E" w:rsidP="00585E6E">
      <w:pPr>
        <w:ind w:left="400"/>
        <w:rPr>
          <w:color w:val="4B4B4B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0DB5FFC2" wp14:editId="20F85939">
            <wp:extent cx="3331597" cy="289592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설명그림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419" cy="28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C31A" w14:textId="77777777" w:rsidR="00585E6E" w:rsidRDefault="00585E6E" w:rsidP="006616CA">
      <w:pPr>
        <w:rPr>
          <w:color w:val="4B4B4B"/>
          <w:sz w:val="21"/>
          <w:szCs w:val="21"/>
        </w:rPr>
      </w:pPr>
    </w:p>
    <w:p w14:paraId="57CFD0BE" w14:textId="77777777" w:rsidR="00585E6E" w:rsidRDefault="00585E6E" w:rsidP="00585E6E">
      <w:pPr>
        <w:rPr>
          <w:rFonts w:ascii="inherit" w:hAnsi="inherit" w:hint="eastAsia"/>
          <w:vanish/>
        </w:rPr>
      </w:pPr>
      <w:r>
        <w:rPr>
          <w:rFonts w:ascii="994265_10" w:hAnsi="994265_10"/>
          <w:vanish/>
        </w:rPr>
        <w:t>자바언어에서</w:t>
      </w:r>
      <w:r>
        <w:rPr>
          <w:rFonts w:ascii="994265_10" w:hAnsi="994265_10"/>
          <w:vanish/>
        </w:rPr>
        <w:t> </w:t>
      </w:r>
      <w:r>
        <w:rPr>
          <w:rFonts w:ascii="994265_10" w:hAnsi="994265_10"/>
          <w:vanish/>
        </w:rPr>
        <w:t>데이터베이스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표준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인터페이스를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정의하고</w:t>
      </w:r>
      <w:r>
        <w:rPr>
          <w:rFonts w:ascii="994265_10" w:hAnsi="994265_10"/>
          <w:vanish/>
        </w:rPr>
        <w:t xml:space="preserve">, </w:t>
      </w:r>
      <w:r>
        <w:rPr>
          <w:rFonts w:ascii="994265_10" w:hAnsi="994265_10"/>
          <w:vanish/>
        </w:rPr>
        <w:t>각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데이터베이스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회사들은</w:t>
      </w:r>
      <w:r>
        <w:rPr>
          <w:rFonts w:ascii="994265_10" w:hAnsi="994265_10"/>
          <w:vanish/>
        </w:rPr>
        <w:t xml:space="preserve"> </w:t>
      </w:r>
      <w:r>
        <w:rPr>
          <w:rStyle w:val="highlight"/>
          <w:rFonts w:ascii="994265_10" w:hAnsi="994265_10"/>
          <w:vanish/>
        </w:rPr>
        <w:t>JDBC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인터페이스를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제공받아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자신들의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데이터베이스에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맞게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구현한후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드라이버를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제공한다</w:t>
      </w:r>
      <w:r>
        <w:rPr>
          <w:rFonts w:ascii="994265_10" w:hAnsi="994265_10"/>
          <w:vanish/>
        </w:rPr>
        <w:t xml:space="preserve">. </w:t>
      </w:r>
      <w:r>
        <w:rPr>
          <w:rFonts w:ascii="994265_10" w:hAnsi="994265_10"/>
          <w:vanish/>
        </w:rPr>
        <w:t>개발자가</w:t>
      </w:r>
      <w:r>
        <w:rPr>
          <w:rFonts w:ascii="994265_10" w:hAnsi="994265_10"/>
          <w:vanish/>
        </w:rPr>
        <w:t xml:space="preserve"> </w:t>
      </w:r>
      <w:r>
        <w:rPr>
          <w:rStyle w:val="highlight"/>
          <w:rFonts w:ascii="994265_10" w:hAnsi="994265_10"/>
          <w:vanish/>
        </w:rPr>
        <w:t>JDBC</w:t>
      </w:r>
      <w:r>
        <w:rPr>
          <w:rFonts w:ascii="994265_10" w:hAnsi="994265_10"/>
          <w:vanish/>
        </w:rPr>
        <w:t xml:space="preserve"> API</w:t>
      </w:r>
      <w:r>
        <w:rPr>
          <w:rFonts w:ascii="994265_10" w:hAnsi="994265_10"/>
          <w:vanish/>
        </w:rPr>
        <w:t>를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사용할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경우</w:t>
      </w:r>
      <w:r>
        <w:rPr>
          <w:rFonts w:ascii="994265_10" w:hAnsi="994265_10"/>
          <w:vanish/>
        </w:rPr>
        <w:t xml:space="preserve"> DBMS</w:t>
      </w:r>
      <w:r>
        <w:rPr>
          <w:rFonts w:ascii="994265_10" w:hAnsi="994265_10"/>
          <w:vanish/>
        </w:rPr>
        <w:t>에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알맞은</w:t>
      </w:r>
      <w:r>
        <w:rPr>
          <w:rFonts w:ascii="994265_10" w:hAnsi="994265_10"/>
          <w:vanish/>
        </w:rPr>
        <w:t xml:space="preserve"> </w:t>
      </w:r>
      <w:r>
        <w:rPr>
          <w:rStyle w:val="highlight"/>
          <w:rFonts w:ascii="994265_10" w:hAnsi="994265_10"/>
          <w:vanish/>
        </w:rPr>
        <w:t>JDBC</w:t>
      </w:r>
      <w:r>
        <w:rPr>
          <w:rFonts w:ascii="994265_10" w:hAnsi="994265_10"/>
          <w:vanish/>
        </w:rPr>
        <w:t>드라이버만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있으면</w:t>
      </w:r>
      <w:r>
        <w:rPr>
          <w:rFonts w:ascii="994265_10" w:hAnsi="994265_10"/>
          <w:vanish/>
        </w:rPr>
        <w:t> </w:t>
      </w:r>
      <w:r>
        <w:rPr>
          <w:rFonts w:ascii="994265_10" w:hAnsi="994265_10"/>
          <w:vanish/>
        </w:rPr>
        <w:t>어떤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데이터베이스라도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사용할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수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있게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된다</w:t>
      </w:r>
      <w:r>
        <w:rPr>
          <w:rFonts w:ascii="994265_10" w:hAnsi="994265_10"/>
          <w:vanish/>
        </w:rPr>
        <w:t>.</w:t>
      </w:r>
    </w:p>
    <w:p w14:paraId="5A87E1E3" w14:textId="77777777" w:rsidR="00585E6E" w:rsidRDefault="00585E6E" w:rsidP="00585E6E">
      <w:pPr>
        <w:rPr>
          <w:rFonts w:ascii="inherit" w:hAnsi="inherit" w:hint="eastAsia"/>
          <w:vanish/>
        </w:rPr>
      </w:pPr>
      <w:r>
        <w:rPr>
          <w:rStyle w:val="highlight"/>
          <w:rFonts w:ascii="994265_10" w:hAnsi="994265_10"/>
          <w:vanish/>
        </w:rPr>
        <w:t>JDBC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드라이버는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각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밴드사에서</w:t>
      </w:r>
      <w:r>
        <w:rPr>
          <w:rFonts w:ascii="994265_10" w:hAnsi="994265_10"/>
          <w:vanish/>
        </w:rPr>
        <w:t xml:space="preserve"> jar</w:t>
      </w:r>
      <w:r>
        <w:rPr>
          <w:rFonts w:ascii="994265_10" w:hAnsi="994265_10"/>
          <w:vanish/>
        </w:rPr>
        <w:t>파일로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제공된다</w:t>
      </w:r>
      <w:r>
        <w:rPr>
          <w:rFonts w:ascii="994265_10" w:hAnsi="994265_10"/>
          <w:vanish/>
        </w:rPr>
        <w:t>.</w:t>
      </w:r>
    </w:p>
    <w:p w14:paraId="29F1ABA4" w14:textId="77777777" w:rsidR="00585E6E" w:rsidRDefault="00585E6E" w:rsidP="00585E6E">
      <w:pPr>
        <w:rPr>
          <w:rFonts w:ascii="inherit" w:hAnsi="inherit" w:hint="eastAsia"/>
          <w:vanish/>
        </w:rPr>
      </w:pPr>
      <w:r>
        <w:rPr>
          <w:rFonts w:ascii="inherit" w:hAnsi="inherit"/>
          <w:vanish/>
        </w:rPr>
        <w:t> </w:t>
      </w:r>
    </w:p>
    <w:p w14:paraId="375274D1" w14:textId="77777777" w:rsidR="00585E6E" w:rsidRDefault="00585E6E" w:rsidP="00585E6E">
      <w:pPr>
        <w:rPr>
          <w:rFonts w:ascii="inherit" w:hAnsi="inherit" w:hint="eastAsia"/>
          <w:vanish/>
        </w:rPr>
      </w:pPr>
      <w:r>
        <w:rPr>
          <w:rFonts w:ascii="inherit" w:hAnsi="inherit"/>
          <w:vanish/>
        </w:rPr>
        <w:t> </w:t>
      </w:r>
    </w:p>
    <w:p w14:paraId="71583F47" w14:textId="77777777" w:rsidR="00585E6E" w:rsidRDefault="00585E6E" w:rsidP="00585E6E">
      <w:pPr>
        <w:rPr>
          <w:rFonts w:ascii="inherit" w:hAnsi="inherit" w:hint="eastAsia"/>
          <w:vanish/>
        </w:rPr>
      </w:pPr>
      <w:r>
        <w:rPr>
          <w:rStyle w:val="af"/>
          <w:rFonts w:ascii="994265_10" w:hAnsi="994265_10"/>
          <w:vanish/>
        </w:rPr>
        <w:t xml:space="preserve">2. </w:t>
      </w:r>
      <w:r>
        <w:rPr>
          <w:rStyle w:val="highlight"/>
          <w:rFonts w:ascii="994265_10" w:hAnsi="994265_10"/>
          <w:b/>
          <w:bCs/>
          <w:vanish/>
        </w:rPr>
        <w:t>JDBC</w:t>
      </w:r>
      <w:r>
        <w:rPr>
          <w:rStyle w:val="af"/>
          <w:rFonts w:ascii="994265_10" w:hAnsi="994265_10"/>
          <w:vanish/>
        </w:rPr>
        <w:t xml:space="preserve"> </w:t>
      </w:r>
      <w:r>
        <w:rPr>
          <w:rStyle w:val="af"/>
          <w:rFonts w:ascii="994265_10" w:hAnsi="994265_10"/>
          <w:vanish/>
        </w:rPr>
        <w:t>코딩</w:t>
      </w:r>
      <w:r>
        <w:rPr>
          <w:rStyle w:val="af"/>
          <w:rFonts w:ascii="994265_10" w:hAnsi="994265_10"/>
          <w:vanish/>
        </w:rPr>
        <w:t xml:space="preserve"> </w:t>
      </w:r>
      <w:r>
        <w:rPr>
          <w:rStyle w:val="af"/>
          <w:rFonts w:ascii="994265_10" w:hAnsi="994265_10"/>
          <w:vanish/>
        </w:rPr>
        <w:t>순서</w:t>
      </w:r>
    </w:p>
    <w:p w14:paraId="61808053" w14:textId="77777777" w:rsidR="00585E6E" w:rsidRDefault="00585E6E" w:rsidP="00585E6E">
      <w:pPr>
        <w:rPr>
          <w:rFonts w:ascii="inherit" w:hAnsi="inherit" w:hint="eastAsia"/>
          <w:vanish/>
        </w:rPr>
      </w:pPr>
      <w:r>
        <w:rPr>
          <w:rFonts w:ascii="inherit" w:hAnsi="inherit"/>
          <w:vanish/>
        </w:rPr>
        <w:t> </w:t>
      </w:r>
    </w:p>
    <w:p w14:paraId="19C7E1D2" w14:textId="77777777" w:rsidR="00585E6E" w:rsidRDefault="00585E6E" w:rsidP="00585E6E">
      <w:pPr>
        <w:rPr>
          <w:rFonts w:ascii="inherit" w:hAnsi="inherit" w:hint="eastAsia"/>
          <w:vanish/>
        </w:rPr>
      </w:pPr>
      <w:r>
        <w:rPr>
          <w:rFonts w:ascii="바탕" w:eastAsia="바탕" w:hAnsi="바탕" w:cs="바탕" w:hint="eastAsia"/>
          <w:vanish/>
        </w:rPr>
        <w:t>①</w:t>
      </w:r>
      <w:r>
        <w:rPr>
          <w:rFonts w:ascii="994265_10" w:hAnsi="994265_10"/>
          <w:vanish/>
        </w:rPr>
        <w:t xml:space="preserve"> </w:t>
      </w:r>
      <w:r>
        <w:rPr>
          <w:rStyle w:val="highlight"/>
          <w:rFonts w:ascii="994265_10" w:hAnsi="994265_10"/>
          <w:vanish/>
        </w:rPr>
        <w:t>JDBC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드라이버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로딩</w:t>
      </w:r>
    </w:p>
    <w:p w14:paraId="242EFDD2" w14:textId="77777777" w:rsidR="00585E6E" w:rsidRDefault="00585E6E" w:rsidP="00585E6E">
      <w:pPr>
        <w:rPr>
          <w:rFonts w:ascii="inherit" w:hAnsi="inherit" w:hint="eastAsia"/>
          <w:vanish/>
        </w:rPr>
      </w:pPr>
      <w:r>
        <w:rPr>
          <w:rFonts w:ascii="바탕" w:eastAsia="바탕" w:hAnsi="바탕" w:cs="바탕" w:hint="eastAsia"/>
          <w:vanish/>
        </w:rPr>
        <w:t>②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데이터베이스</w:t>
      </w:r>
      <w:r>
        <w:rPr>
          <w:rFonts w:ascii="994265_10" w:hAnsi="994265_10"/>
          <w:vanish/>
        </w:rPr>
        <w:t xml:space="preserve"> connection </w:t>
      </w:r>
      <w:r>
        <w:rPr>
          <w:rFonts w:ascii="994265_10" w:hAnsi="994265_10"/>
          <w:vanish/>
        </w:rPr>
        <w:t>연결</w:t>
      </w:r>
    </w:p>
    <w:p w14:paraId="39CC3489" w14:textId="77777777" w:rsidR="00585E6E" w:rsidRDefault="00585E6E" w:rsidP="00585E6E">
      <w:pPr>
        <w:rPr>
          <w:rFonts w:ascii="inherit" w:hAnsi="inherit" w:hint="eastAsia"/>
          <w:vanish/>
        </w:rPr>
      </w:pPr>
      <w:r>
        <w:rPr>
          <w:rFonts w:ascii="바탕" w:eastAsia="바탕" w:hAnsi="바탕" w:cs="바탕" w:hint="eastAsia"/>
          <w:vanish/>
        </w:rPr>
        <w:t>③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쿼리</w:t>
      </w:r>
      <w:r>
        <w:rPr>
          <w:rFonts w:ascii="994265_10" w:hAnsi="994265_10"/>
          <w:vanish/>
        </w:rPr>
        <w:t>(sql)</w:t>
      </w:r>
      <w:r>
        <w:rPr>
          <w:rFonts w:ascii="994265_10" w:hAnsi="994265_10"/>
          <w:vanish/>
        </w:rPr>
        <w:t>문장을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실행하기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위한</w:t>
      </w:r>
      <w:r>
        <w:rPr>
          <w:rFonts w:ascii="994265_10" w:hAnsi="994265_10"/>
          <w:vanish/>
        </w:rPr>
        <w:t xml:space="preserve"> Statement / PreparedStatement / CallableStatement </w:t>
      </w:r>
      <w:r>
        <w:rPr>
          <w:rFonts w:ascii="994265_10" w:hAnsi="994265_10"/>
          <w:vanish/>
        </w:rPr>
        <w:t>객체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생성</w:t>
      </w:r>
    </w:p>
    <w:p w14:paraId="6A083E0A" w14:textId="77777777" w:rsidR="00585E6E" w:rsidRDefault="00585E6E" w:rsidP="00585E6E">
      <w:pPr>
        <w:rPr>
          <w:rFonts w:ascii="inherit" w:hAnsi="inherit" w:hint="eastAsia"/>
          <w:vanish/>
        </w:rPr>
      </w:pPr>
      <w:r>
        <w:rPr>
          <w:rFonts w:ascii="바탕" w:eastAsia="바탕" w:hAnsi="바탕" w:cs="바탕" w:hint="eastAsia"/>
          <w:vanish/>
        </w:rPr>
        <w:t>④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쿼리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실행</w:t>
      </w:r>
    </w:p>
    <w:p w14:paraId="5940F068" w14:textId="77777777" w:rsidR="00585E6E" w:rsidRDefault="00585E6E" w:rsidP="00585E6E">
      <w:pPr>
        <w:rPr>
          <w:rFonts w:ascii="inherit" w:hAnsi="inherit" w:hint="eastAsia"/>
          <w:vanish/>
        </w:rPr>
      </w:pPr>
      <w:r>
        <w:rPr>
          <w:rFonts w:ascii="바탕" w:eastAsia="바탕" w:hAnsi="바탕" w:cs="바탕" w:hint="eastAsia"/>
          <w:vanish/>
        </w:rPr>
        <w:t>⑤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쿼리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실행의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결과값</w:t>
      </w:r>
      <w:r>
        <w:rPr>
          <w:rFonts w:ascii="994265_10" w:hAnsi="994265_10"/>
          <w:vanish/>
        </w:rPr>
        <w:t>(int, ResultSet) </w:t>
      </w:r>
      <w:r>
        <w:rPr>
          <w:rFonts w:ascii="994265_10" w:hAnsi="994265_10"/>
          <w:vanish/>
        </w:rPr>
        <w:t>사용</w:t>
      </w:r>
    </w:p>
    <w:p w14:paraId="2B539967" w14:textId="77777777" w:rsidR="00585E6E" w:rsidRDefault="00585E6E" w:rsidP="00585E6E">
      <w:pPr>
        <w:rPr>
          <w:rFonts w:ascii="994265_10" w:hAnsi="994265_10" w:hint="eastAsia"/>
          <w:vanish/>
        </w:rPr>
      </w:pPr>
      <w:r>
        <w:rPr>
          <w:rFonts w:ascii="바탕" w:eastAsia="바탕" w:hAnsi="바탕" w:cs="바탕" w:hint="eastAsia"/>
          <w:vanish/>
        </w:rPr>
        <w:t>⑥</w:t>
      </w:r>
      <w:r>
        <w:rPr>
          <w:rFonts w:ascii="Times New Roman" w:hAnsi="Times New Roman" w:cs="Times New Roman"/>
          <w:vanish/>
        </w:rPr>
        <w:t> </w:t>
      </w:r>
      <w:r>
        <w:rPr>
          <w:rFonts w:ascii="994265_10" w:hAnsi="994265_10"/>
          <w:vanish/>
        </w:rPr>
        <w:t>사용된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객체</w:t>
      </w:r>
      <w:r>
        <w:rPr>
          <w:rFonts w:ascii="994265_10" w:hAnsi="994265_10"/>
          <w:vanish/>
        </w:rPr>
        <w:t xml:space="preserve"> </w:t>
      </w:r>
      <w:r>
        <w:rPr>
          <w:rFonts w:ascii="994265_10" w:hAnsi="994265_10"/>
          <w:vanish/>
        </w:rPr>
        <w:t>종료</w:t>
      </w:r>
      <w:r>
        <w:rPr>
          <w:rFonts w:ascii="994265_10" w:hAnsi="994265_10"/>
          <w:vanish/>
        </w:rPr>
        <w:t xml:space="preserve">(ResultSet, Statement / PreparedStatement / CallableStatement , Connection) </w:t>
      </w:r>
    </w:p>
    <w:p w14:paraId="4130D32B" w14:textId="77777777" w:rsidR="00585E6E" w:rsidRDefault="00585E6E" w:rsidP="00585E6E">
      <w:pPr>
        <w:spacing w:before="300" w:after="450"/>
        <w:rPr>
          <w:rFonts w:ascii="dotum" w:hAnsi="dotum" w:hint="eastAsia"/>
          <w:vanish/>
          <w:sz w:val="18"/>
          <w:szCs w:val="18"/>
        </w:rPr>
      </w:pPr>
      <w:r>
        <w:rPr>
          <w:rStyle w:val="af"/>
          <w:rFonts w:ascii="dotum" w:hAnsi="dotum"/>
          <w:vanish/>
          <w:sz w:val="18"/>
          <w:szCs w:val="18"/>
        </w:rPr>
        <w:t>[</w:t>
      </w:r>
      <w:r>
        <w:rPr>
          <w:rStyle w:val="af"/>
          <w:rFonts w:ascii="dotum" w:hAnsi="dotum"/>
          <w:vanish/>
          <w:sz w:val="18"/>
          <w:szCs w:val="18"/>
        </w:rPr>
        <w:t>출처</w:t>
      </w:r>
      <w:r>
        <w:rPr>
          <w:rStyle w:val="af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0" w:tgtFrame="_blank" w:history="1">
        <w:r>
          <w:rPr>
            <w:rStyle w:val="a8"/>
            <w:rFonts w:ascii="dotum" w:hAnsi="dotum"/>
            <w:vanish/>
            <w:sz w:val="18"/>
            <w:szCs w:val="18"/>
          </w:rPr>
          <w:t xml:space="preserve">[1] JDBC </w:t>
        </w:r>
        <w:r>
          <w:rPr>
            <w:rStyle w:val="a8"/>
            <w:rFonts w:ascii="dotum" w:hAnsi="dotum"/>
            <w:vanish/>
            <w:sz w:val="18"/>
            <w:szCs w:val="18"/>
          </w:rPr>
          <w:t>란</w:t>
        </w:r>
        <w:r>
          <w:rPr>
            <w:rStyle w:val="a8"/>
            <w:rFonts w:ascii="dotum" w:hAnsi="dotum"/>
            <w:vanish/>
            <w:sz w:val="18"/>
            <w:szCs w:val="18"/>
          </w:rPr>
          <w:t xml:space="preserve">? (JAVA, JAVASCRIPT </w:t>
        </w:r>
        <w:r>
          <w:rPr>
            <w:rStyle w:val="a8"/>
            <w:rFonts w:ascii="dotum" w:hAnsi="dotum"/>
            <w:vanish/>
            <w:sz w:val="18"/>
            <w:szCs w:val="18"/>
          </w:rPr>
          <w:t>개발자</w:t>
        </w:r>
        <w:r>
          <w:rPr>
            <w:rStyle w:val="a8"/>
            <w:rFonts w:ascii="dotum" w:hAnsi="dotum"/>
            <w:vanish/>
            <w:sz w:val="18"/>
            <w:szCs w:val="18"/>
          </w:rPr>
          <w:t xml:space="preserve"> (</w:t>
        </w:r>
        <w:r>
          <w:rPr>
            <w:rStyle w:val="a8"/>
            <w:rFonts w:ascii="dotum" w:hAnsi="dotum"/>
            <w:vanish/>
            <w:sz w:val="18"/>
            <w:szCs w:val="18"/>
          </w:rPr>
          <w:t>자바</w:t>
        </w:r>
        <w:r>
          <w:rPr>
            <w:rStyle w:val="a8"/>
            <w:rFonts w:ascii="dotum" w:hAnsi="dotum"/>
            <w:vanish/>
            <w:sz w:val="18"/>
            <w:szCs w:val="18"/>
          </w:rPr>
          <w:t xml:space="preserve">, </w:t>
        </w:r>
        <w:r>
          <w:rPr>
            <w:rStyle w:val="a8"/>
            <w:rFonts w:ascii="dotum" w:hAnsi="dotum"/>
            <w:vanish/>
            <w:sz w:val="18"/>
            <w:szCs w:val="18"/>
          </w:rPr>
          <w:t>자바스크립트</w:t>
        </w:r>
        <w:r>
          <w:rPr>
            <w:rStyle w:val="a8"/>
            <w:rFonts w:ascii="dotum" w:hAnsi="dotum"/>
            <w:vanish/>
            <w:sz w:val="18"/>
            <w:szCs w:val="18"/>
          </w:rPr>
          <w:t>))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f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11" w:tgtFrame="_blank" w:history="1">
        <w:r>
          <w:rPr>
            <w:rStyle w:val="a8"/>
            <w:rFonts w:ascii="dotum" w:hAnsi="dotum"/>
            <w:vanish/>
            <w:sz w:val="18"/>
            <w:szCs w:val="18"/>
          </w:rPr>
          <w:t>zeroDay</w:t>
        </w:r>
      </w:hyperlink>
    </w:p>
    <w:p w14:paraId="77DC07C3" w14:textId="77777777" w:rsidR="00585E6E" w:rsidRDefault="00585E6E" w:rsidP="006616CA"/>
    <w:p w14:paraId="47D7EF9C" w14:textId="03AB4960" w:rsidR="003B650A" w:rsidRPr="00D55448" w:rsidRDefault="00A93A7F" w:rsidP="00D55448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0" w:name="_Toc403063660"/>
      <w:r w:rsidRPr="00D55448">
        <w:rPr>
          <w:rFonts w:hint="eastAsia"/>
          <w:sz w:val="32"/>
          <w:szCs w:val="32"/>
        </w:rPr>
        <w:lastRenderedPageBreak/>
        <w:t xml:space="preserve">사전 준비: </w:t>
      </w:r>
      <w:proofErr w:type="spellStart"/>
      <w:r w:rsidR="003B650A" w:rsidRPr="00D55448">
        <w:rPr>
          <w:rFonts w:hint="eastAsia"/>
          <w:sz w:val="32"/>
          <w:szCs w:val="32"/>
        </w:rPr>
        <w:t>JDBC</w:t>
      </w:r>
      <w:proofErr w:type="spellEnd"/>
      <w:r w:rsidR="003B650A" w:rsidRPr="00D55448">
        <w:rPr>
          <w:rFonts w:hint="eastAsia"/>
          <w:sz w:val="32"/>
          <w:szCs w:val="32"/>
        </w:rPr>
        <w:t xml:space="preserve"> 드라이버 설치</w:t>
      </w:r>
      <w:bookmarkEnd w:id="0"/>
    </w:p>
    <w:p w14:paraId="329E2A75" w14:textId="45845EF8" w:rsidR="008E60D1" w:rsidRDefault="008E60D1" w:rsidP="003B650A">
      <w:r>
        <w:rPr>
          <w:noProof/>
        </w:rPr>
        <w:drawing>
          <wp:inline distT="0" distB="0" distL="0" distR="0" wp14:anchorId="0B304BBF" wp14:editId="319F40C4">
            <wp:extent cx="6639560" cy="496189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FB17" w14:textId="77777777" w:rsidR="00D74D6F" w:rsidRPr="00EE4BD3" w:rsidRDefault="00D74D6F" w:rsidP="003B650A"/>
    <w:p w14:paraId="1C9A296C" w14:textId="49C60C63" w:rsidR="00EE4BD3" w:rsidRPr="00EE4BD3" w:rsidRDefault="009618AA" w:rsidP="00EE4BD3">
      <w:pPr>
        <w:pStyle w:val="a9"/>
        <w:widowControl/>
        <w:numPr>
          <w:ilvl w:val="0"/>
          <w:numId w:val="28"/>
        </w:numPr>
        <w:wordWrap/>
        <w:autoSpaceDE/>
        <w:autoSpaceDN/>
        <w:spacing w:after="200" w:line="276" w:lineRule="auto"/>
        <w:ind w:leftChars="0" w:left="760"/>
        <w:jc w:val="both"/>
      </w:pPr>
      <w:r>
        <w:rPr>
          <w:rFonts w:hint="eastAsia"/>
        </w:rPr>
        <w:t xml:space="preserve">eclipse에서 프로젝트를 새로 만들어 </w:t>
      </w:r>
      <w:proofErr w:type="spellStart"/>
      <w:r w:rsidR="00B743AA">
        <w:rPr>
          <w:rFonts w:hint="eastAsia"/>
        </w:rPr>
        <w:t>JdbcStudent</w:t>
      </w:r>
      <w:proofErr w:type="spellEnd"/>
      <w:r w:rsidR="00E54D0E">
        <w:rPr>
          <w:rFonts w:hint="eastAsia"/>
        </w:rPr>
        <w:t xml:space="preserve"> </w:t>
      </w:r>
      <w:r w:rsidR="00EE4BD3">
        <w:rPr>
          <w:rFonts w:hint="eastAsia"/>
        </w:rPr>
        <w:t>Packag</w:t>
      </w:r>
      <w:r w:rsidR="00F02C4C" w:rsidRPr="00EE4BD3">
        <w:rPr>
          <w:rFonts w:hint="eastAsia"/>
        </w:rPr>
        <w:t>e</w:t>
      </w:r>
      <w:r w:rsidR="00E54D0E">
        <w:rPr>
          <w:rFonts w:hint="eastAsia"/>
        </w:rPr>
        <w:t>를 생성하고, 해당</w:t>
      </w:r>
      <w:r w:rsidR="008E60D1" w:rsidRPr="00EE4BD3">
        <w:rPr>
          <w:rFonts w:hint="eastAsia"/>
        </w:rPr>
        <w:t xml:space="preserve"> 이름을</w:t>
      </w:r>
      <w:r w:rsidR="00F02C4C" w:rsidRPr="00EE4BD3">
        <w:rPr>
          <w:rFonts w:hint="eastAsia"/>
        </w:rPr>
        <w:t xml:space="preserve"> </w:t>
      </w:r>
      <w:proofErr w:type="spellStart"/>
      <w:r w:rsidR="00F02C4C" w:rsidRPr="00EE4BD3">
        <w:rPr>
          <w:rFonts w:hint="eastAsia"/>
        </w:rPr>
        <w:t>우클릭</w:t>
      </w:r>
      <w:proofErr w:type="spellEnd"/>
      <w:r w:rsidR="00F02C4C" w:rsidRPr="00EE4BD3">
        <w:rPr>
          <w:rFonts w:hint="eastAsia"/>
        </w:rPr>
        <w:t>-&gt;B</w:t>
      </w:r>
      <w:r w:rsidR="00E46B0F">
        <w:rPr>
          <w:rFonts w:hint="eastAsia"/>
        </w:rPr>
        <w:t>uild Path-&gt;Add External Archives</w:t>
      </w:r>
      <w:r w:rsidR="00D74D6F" w:rsidRPr="00EE4BD3">
        <w:rPr>
          <w:rFonts w:hint="eastAsia"/>
        </w:rPr>
        <w:t xml:space="preserve"> 선택</w:t>
      </w:r>
    </w:p>
    <w:p w14:paraId="14D6CC4D" w14:textId="4F374882" w:rsidR="00D74D6F" w:rsidRPr="00EE4BD3" w:rsidRDefault="00D74D6F" w:rsidP="00D74D6F">
      <w:pPr>
        <w:widowControl/>
        <w:wordWrap/>
        <w:autoSpaceDE/>
        <w:autoSpaceDN/>
        <w:spacing w:after="200" w:line="276" w:lineRule="auto"/>
        <w:ind w:firstLineChars="400" w:firstLine="800"/>
        <w:jc w:val="both"/>
      </w:pPr>
      <w:r w:rsidRPr="00EE4BD3">
        <w:t>C:\</w:t>
      </w:r>
      <w:proofErr w:type="spellStart"/>
      <w:r w:rsidRPr="00EE4BD3">
        <w:t>oraclexe</w:t>
      </w:r>
      <w:proofErr w:type="spellEnd"/>
      <w:r w:rsidRPr="00EE4BD3">
        <w:t>\app\oracle\product\11.2.0\server\</w:t>
      </w:r>
      <w:proofErr w:type="spellStart"/>
      <w:r w:rsidRPr="00EE4BD3">
        <w:t>jdbc</w:t>
      </w:r>
      <w:proofErr w:type="spellEnd"/>
      <w:r w:rsidRPr="00EE4BD3">
        <w:t>\lib</w:t>
      </w:r>
      <w:r w:rsidRPr="00EE4BD3">
        <w:rPr>
          <w:rFonts w:hint="eastAsia"/>
        </w:rPr>
        <w:t xml:space="preserve">폴더에서 </w:t>
      </w:r>
      <w:proofErr w:type="spellStart"/>
      <w:r w:rsidR="006B47A1">
        <w:rPr>
          <w:rFonts w:hint="eastAsia"/>
        </w:rPr>
        <w:t>ojdbc6_g</w:t>
      </w:r>
      <w:r w:rsidRPr="00EE4BD3">
        <w:rPr>
          <w:rFonts w:hint="eastAsia"/>
        </w:rPr>
        <w:t>.jar</w:t>
      </w:r>
      <w:proofErr w:type="spellEnd"/>
      <w:r w:rsidRPr="00EE4BD3">
        <w:rPr>
          <w:rFonts w:hint="eastAsia"/>
        </w:rPr>
        <w:t xml:space="preserve">를 선택 </w:t>
      </w:r>
    </w:p>
    <w:p w14:paraId="0B943A48" w14:textId="32E564BB" w:rsidR="00A93A7F" w:rsidRDefault="00A93A7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  <w:bookmarkStart w:id="1" w:name="_GoBack"/>
      <w:bookmarkEnd w:id="1"/>
    </w:p>
    <w:p w14:paraId="41C858B4" w14:textId="3FB97E7D" w:rsidR="0042544E" w:rsidRPr="00D55448" w:rsidRDefault="0042544E" w:rsidP="0042544E">
      <w:pPr>
        <w:pStyle w:val="10"/>
        <w:numPr>
          <w:ilvl w:val="0"/>
          <w:numId w:val="0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DAO</w:t>
      </w:r>
      <w:r w:rsidRPr="00D5544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객체</w:t>
      </w:r>
    </w:p>
    <w:p w14:paraId="3DFFB666" w14:textId="77777777" w:rsidR="0042544E" w:rsidRPr="00585E6E" w:rsidRDefault="0042544E" w:rsidP="0042544E">
      <w:pPr>
        <w:ind w:left="400"/>
        <w:rPr>
          <w:color w:val="4B4B4B"/>
          <w:sz w:val="21"/>
          <w:szCs w:val="21"/>
        </w:rPr>
      </w:pPr>
    </w:p>
    <w:p w14:paraId="16054C10" w14:textId="3F5EABA1" w:rsidR="0042544E" w:rsidRDefault="0042544E" w:rsidP="0042544E">
      <w:pPr>
        <w:pStyle w:val="a9"/>
        <w:numPr>
          <w:ilvl w:val="0"/>
          <w:numId w:val="31"/>
        </w:numPr>
        <w:spacing w:line="360" w:lineRule="auto"/>
        <w:ind w:leftChars="0"/>
        <w:rPr>
          <w:color w:val="4B4B4B"/>
          <w:sz w:val="21"/>
          <w:szCs w:val="21"/>
        </w:rPr>
      </w:pPr>
      <w:r>
        <w:rPr>
          <w:color w:val="4B4B4B"/>
          <w:sz w:val="21"/>
          <w:szCs w:val="21"/>
        </w:rPr>
        <w:t xml:space="preserve"> </w:t>
      </w:r>
      <w:r>
        <w:rPr>
          <w:rFonts w:hint="eastAsia"/>
          <w:color w:val="4B4B4B"/>
          <w:sz w:val="21"/>
          <w:szCs w:val="21"/>
        </w:rPr>
        <w:t>Database Access Object</w:t>
      </w:r>
    </w:p>
    <w:p w14:paraId="2DEB0B18" w14:textId="2379F4FC" w:rsidR="0042544E" w:rsidRDefault="0042544E" w:rsidP="0042544E">
      <w:pPr>
        <w:pStyle w:val="a9"/>
        <w:numPr>
          <w:ilvl w:val="0"/>
          <w:numId w:val="31"/>
        </w:numPr>
        <w:spacing w:line="360" w:lineRule="auto"/>
        <w:ind w:leftChars="0"/>
        <w:rPr>
          <w:color w:val="4B4B4B"/>
          <w:sz w:val="21"/>
          <w:szCs w:val="21"/>
        </w:rPr>
      </w:pPr>
      <w:r>
        <w:rPr>
          <w:rFonts w:hint="eastAsia"/>
          <w:color w:val="4B4B4B"/>
          <w:sz w:val="21"/>
          <w:szCs w:val="21"/>
        </w:rPr>
        <w:t>데이터베이스의 데이터를 검색/삽입/수정/삭제하는 개체</w:t>
      </w:r>
    </w:p>
    <w:p w14:paraId="5E8224BD" w14:textId="45E51786" w:rsidR="0042544E" w:rsidRDefault="0042544E" w:rsidP="0042544E">
      <w:pPr>
        <w:pStyle w:val="a9"/>
        <w:numPr>
          <w:ilvl w:val="0"/>
          <w:numId w:val="31"/>
        </w:numPr>
        <w:spacing w:line="360" w:lineRule="auto"/>
        <w:ind w:leftChars="0"/>
        <w:rPr>
          <w:color w:val="4B4B4B"/>
          <w:sz w:val="21"/>
          <w:szCs w:val="21"/>
        </w:rPr>
      </w:pPr>
      <w:r>
        <w:rPr>
          <w:rFonts w:hint="eastAsia"/>
          <w:color w:val="4B4B4B"/>
          <w:sz w:val="21"/>
          <w:szCs w:val="21"/>
        </w:rPr>
        <w:t xml:space="preserve">일반적으로 DAO와 DB 테이블을 1:1 또는 </w:t>
      </w:r>
      <w:proofErr w:type="spellStart"/>
      <w:r>
        <w:rPr>
          <w:rFonts w:hint="eastAsia"/>
          <w:color w:val="4B4B4B"/>
          <w:sz w:val="21"/>
          <w:szCs w:val="21"/>
        </w:rPr>
        <w:t>1:n</w:t>
      </w:r>
      <w:proofErr w:type="spellEnd"/>
      <w:r>
        <w:rPr>
          <w:rFonts w:hint="eastAsia"/>
          <w:color w:val="4B4B4B"/>
          <w:sz w:val="21"/>
          <w:szCs w:val="21"/>
        </w:rPr>
        <w:t xml:space="preserve"> </w:t>
      </w:r>
      <w:proofErr w:type="spellStart"/>
      <w:r>
        <w:rPr>
          <w:rFonts w:hint="eastAsia"/>
          <w:color w:val="4B4B4B"/>
          <w:sz w:val="21"/>
          <w:szCs w:val="21"/>
        </w:rPr>
        <w:t>매핑</w:t>
      </w:r>
      <w:proofErr w:type="spellEnd"/>
    </w:p>
    <w:p w14:paraId="00C438F7" w14:textId="77777777" w:rsidR="0042544E" w:rsidRPr="0042544E" w:rsidRDefault="0042544E" w:rsidP="0042544E">
      <w:pPr>
        <w:pStyle w:val="a9"/>
        <w:spacing w:line="360" w:lineRule="auto"/>
        <w:ind w:leftChars="0" w:left="760"/>
        <w:rPr>
          <w:color w:val="4B4B4B"/>
          <w:sz w:val="21"/>
          <w:szCs w:val="21"/>
        </w:rPr>
      </w:pPr>
    </w:p>
    <w:p w14:paraId="73558F68" w14:textId="0DD5CF66" w:rsidR="00A93A7F" w:rsidRPr="00D55448" w:rsidRDefault="00A93A7F" w:rsidP="00D55448">
      <w:pPr>
        <w:pStyle w:val="10"/>
        <w:numPr>
          <w:ilvl w:val="0"/>
          <w:numId w:val="0"/>
        </w:numPr>
        <w:rPr>
          <w:sz w:val="32"/>
          <w:szCs w:val="32"/>
        </w:rPr>
      </w:pPr>
      <w:proofErr w:type="spellStart"/>
      <w:r w:rsidRPr="00D55448">
        <w:rPr>
          <w:sz w:val="32"/>
          <w:szCs w:val="32"/>
        </w:rPr>
        <w:t>JDBC</w:t>
      </w:r>
      <w:proofErr w:type="spellEnd"/>
      <w:r w:rsidRPr="00D55448">
        <w:rPr>
          <w:sz w:val="32"/>
          <w:szCs w:val="32"/>
        </w:rPr>
        <w:t xml:space="preserve"> 코딩 순서</w:t>
      </w:r>
    </w:p>
    <w:p w14:paraId="346B7787" w14:textId="77777777" w:rsidR="00A93A7F" w:rsidRPr="00585E6E" w:rsidRDefault="00A93A7F" w:rsidP="00A93A7F">
      <w:pPr>
        <w:ind w:left="400"/>
        <w:rPr>
          <w:color w:val="4B4B4B"/>
          <w:sz w:val="21"/>
          <w:szCs w:val="21"/>
        </w:rPr>
      </w:pPr>
    </w:p>
    <w:p w14:paraId="17033040" w14:textId="679EDC67" w:rsidR="00CE19E2" w:rsidRDefault="00A93A7F" w:rsidP="00CE19E2">
      <w:pPr>
        <w:pStyle w:val="a9"/>
        <w:numPr>
          <w:ilvl w:val="0"/>
          <w:numId w:val="35"/>
        </w:numPr>
        <w:spacing w:line="360" w:lineRule="auto"/>
        <w:ind w:leftChars="0"/>
        <w:rPr>
          <w:color w:val="4B4B4B"/>
          <w:sz w:val="21"/>
          <w:szCs w:val="21"/>
        </w:rPr>
      </w:pPr>
      <w:proofErr w:type="spellStart"/>
      <w:r w:rsidRPr="00CE19E2">
        <w:rPr>
          <w:color w:val="4B4B4B"/>
          <w:sz w:val="21"/>
          <w:szCs w:val="21"/>
        </w:rPr>
        <w:t>JDBC</w:t>
      </w:r>
      <w:proofErr w:type="spellEnd"/>
      <w:r w:rsidRPr="00CE19E2">
        <w:rPr>
          <w:color w:val="4B4B4B"/>
          <w:sz w:val="21"/>
          <w:szCs w:val="21"/>
        </w:rPr>
        <w:t xml:space="preserve"> 드라이버 로딩</w:t>
      </w:r>
    </w:p>
    <w:p w14:paraId="0524770F" w14:textId="77777777" w:rsidR="00CE19E2" w:rsidRDefault="00A93A7F" w:rsidP="00CE19E2">
      <w:pPr>
        <w:pStyle w:val="a9"/>
        <w:numPr>
          <w:ilvl w:val="0"/>
          <w:numId w:val="35"/>
        </w:numPr>
        <w:spacing w:line="360" w:lineRule="auto"/>
        <w:ind w:leftChars="0"/>
        <w:rPr>
          <w:color w:val="4B4B4B"/>
          <w:sz w:val="21"/>
          <w:szCs w:val="21"/>
        </w:rPr>
      </w:pPr>
      <w:r w:rsidRPr="00CE19E2">
        <w:rPr>
          <w:color w:val="4B4B4B"/>
          <w:sz w:val="21"/>
          <w:szCs w:val="21"/>
        </w:rPr>
        <w:t>데이터베이스 connection 연결</w:t>
      </w:r>
    </w:p>
    <w:p w14:paraId="168AC948" w14:textId="62F83890" w:rsidR="00A93A7F" w:rsidRPr="00CE19E2" w:rsidRDefault="00A93A7F" w:rsidP="00CE19E2">
      <w:pPr>
        <w:pStyle w:val="a9"/>
        <w:numPr>
          <w:ilvl w:val="0"/>
          <w:numId w:val="35"/>
        </w:numPr>
        <w:spacing w:line="360" w:lineRule="auto"/>
        <w:ind w:leftChars="0"/>
        <w:rPr>
          <w:color w:val="4B4B4B"/>
          <w:sz w:val="21"/>
          <w:szCs w:val="21"/>
        </w:rPr>
      </w:pPr>
      <w:r w:rsidRPr="00CE19E2">
        <w:rPr>
          <w:color w:val="4B4B4B"/>
          <w:sz w:val="21"/>
          <w:szCs w:val="21"/>
        </w:rPr>
        <w:t>쿼리(</w:t>
      </w:r>
      <w:proofErr w:type="spellStart"/>
      <w:r w:rsidRPr="00CE19E2">
        <w:rPr>
          <w:color w:val="4B4B4B"/>
          <w:sz w:val="21"/>
          <w:szCs w:val="21"/>
        </w:rPr>
        <w:t>sql</w:t>
      </w:r>
      <w:proofErr w:type="spellEnd"/>
      <w:r w:rsidRPr="00CE19E2">
        <w:rPr>
          <w:color w:val="4B4B4B"/>
          <w:sz w:val="21"/>
          <w:szCs w:val="21"/>
        </w:rPr>
        <w:t xml:space="preserve">)문장을 실행하기 위한 Statement / </w:t>
      </w:r>
      <w:proofErr w:type="spellStart"/>
      <w:r w:rsidRPr="00CE19E2">
        <w:rPr>
          <w:color w:val="4B4B4B"/>
          <w:sz w:val="21"/>
          <w:szCs w:val="21"/>
        </w:rPr>
        <w:t>PreparedStatement</w:t>
      </w:r>
      <w:proofErr w:type="spellEnd"/>
      <w:r w:rsidRPr="00CE19E2">
        <w:rPr>
          <w:color w:val="4B4B4B"/>
          <w:sz w:val="21"/>
          <w:szCs w:val="21"/>
        </w:rPr>
        <w:t xml:space="preserve"> / </w:t>
      </w:r>
      <w:proofErr w:type="spellStart"/>
      <w:r w:rsidRPr="00CE19E2">
        <w:rPr>
          <w:color w:val="4B4B4B"/>
          <w:sz w:val="21"/>
          <w:szCs w:val="21"/>
        </w:rPr>
        <w:t>CallableStatement</w:t>
      </w:r>
      <w:proofErr w:type="spellEnd"/>
      <w:r w:rsidRPr="00CE19E2">
        <w:rPr>
          <w:color w:val="4B4B4B"/>
          <w:sz w:val="21"/>
          <w:szCs w:val="21"/>
        </w:rPr>
        <w:t xml:space="preserve"> 객체 생성</w:t>
      </w:r>
    </w:p>
    <w:p w14:paraId="65588374" w14:textId="11127FC1" w:rsidR="00A93A7F" w:rsidRPr="00385CCA" w:rsidRDefault="00A93A7F" w:rsidP="00CE19E2">
      <w:pPr>
        <w:pStyle w:val="a9"/>
        <w:numPr>
          <w:ilvl w:val="0"/>
          <w:numId w:val="35"/>
        </w:numPr>
        <w:spacing w:line="360" w:lineRule="auto"/>
        <w:ind w:leftChars="0"/>
        <w:rPr>
          <w:color w:val="4B4B4B"/>
          <w:sz w:val="21"/>
          <w:szCs w:val="21"/>
        </w:rPr>
      </w:pPr>
      <w:r w:rsidRPr="00385CCA">
        <w:rPr>
          <w:color w:val="4B4B4B"/>
          <w:sz w:val="21"/>
          <w:szCs w:val="21"/>
        </w:rPr>
        <w:t>쿼리 실행</w:t>
      </w:r>
    </w:p>
    <w:p w14:paraId="0FB7F11B" w14:textId="0DBBBDB9" w:rsidR="00A93A7F" w:rsidRPr="00385CCA" w:rsidRDefault="00A93A7F" w:rsidP="00CE19E2">
      <w:pPr>
        <w:pStyle w:val="a9"/>
        <w:numPr>
          <w:ilvl w:val="0"/>
          <w:numId w:val="35"/>
        </w:numPr>
        <w:spacing w:line="360" w:lineRule="auto"/>
        <w:ind w:leftChars="0"/>
        <w:rPr>
          <w:color w:val="4B4B4B"/>
          <w:sz w:val="21"/>
          <w:szCs w:val="21"/>
        </w:rPr>
      </w:pPr>
      <w:r w:rsidRPr="00385CCA">
        <w:rPr>
          <w:color w:val="4B4B4B"/>
          <w:sz w:val="21"/>
          <w:szCs w:val="21"/>
        </w:rPr>
        <w:t>쿼리 실행의 결과값(</w:t>
      </w:r>
      <w:proofErr w:type="spellStart"/>
      <w:r w:rsidRPr="00385CCA">
        <w:rPr>
          <w:color w:val="4B4B4B"/>
          <w:sz w:val="21"/>
          <w:szCs w:val="21"/>
        </w:rPr>
        <w:t>int</w:t>
      </w:r>
      <w:proofErr w:type="spellEnd"/>
      <w:r w:rsidRPr="00385CCA">
        <w:rPr>
          <w:color w:val="4B4B4B"/>
          <w:sz w:val="21"/>
          <w:szCs w:val="21"/>
        </w:rPr>
        <w:t xml:space="preserve">, </w:t>
      </w:r>
      <w:proofErr w:type="spellStart"/>
      <w:r w:rsidRPr="00385CCA">
        <w:rPr>
          <w:color w:val="4B4B4B"/>
          <w:sz w:val="21"/>
          <w:szCs w:val="21"/>
        </w:rPr>
        <w:t>ResultSet</w:t>
      </w:r>
      <w:proofErr w:type="spellEnd"/>
      <w:r w:rsidR="00385CCA">
        <w:rPr>
          <w:rFonts w:hint="eastAsia"/>
          <w:color w:val="4B4B4B"/>
          <w:sz w:val="21"/>
          <w:szCs w:val="21"/>
        </w:rPr>
        <w:t xml:space="preserve"> 등</w:t>
      </w:r>
      <w:r w:rsidRPr="00385CCA">
        <w:rPr>
          <w:color w:val="4B4B4B"/>
          <w:sz w:val="21"/>
          <w:szCs w:val="21"/>
        </w:rPr>
        <w:t>) 사용</w:t>
      </w:r>
    </w:p>
    <w:p w14:paraId="1EA944DE" w14:textId="766A14EE" w:rsidR="00A93A7F" w:rsidRPr="00DA0518" w:rsidRDefault="00A93A7F" w:rsidP="00CE19E2">
      <w:pPr>
        <w:pStyle w:val="a9"/>
        <w:numPr>
          <w:ilvl w:val="0"/>
          <w:numId w:val="35"/>
        </w:numPr>
        <w:spacing w:line="360" w:lineRule="auto"/>
        <w:ind w:leftChars="0"/>
        <w:rPr>
          <w:color w:val="4B4B4B"/>
          <w:sz w:val="21"/>
          <w:szCs w:val="21"/>
        </w:rPr>
      </w:pPr>
      <w:r w:rsidRPr="00DA0518">
        <w:rPr>
          <w:color w:val="4B4B4B"/>
          <w:sz w:val="21"/>
          <w:szCs w:val="21"/>
        </w:rPr>
        <w:t>사용된 객체 종료(</w:t>
      </w:r>
      <w:proofErr w:type="spellStart"/>
      <w:r w:rsidRPr="00DA0518">
        <w:rPr>
          <w:color w:val="4B4B4B"/>
          <w:sz w:val="21"/>
          <w:szCs w:val="21"/>
        </w:rPr>
        <w:t>ResultSet</w:t>
      </w:r>
      <w:proofErr w:type="spellEnd"/>
      <w:r w:rsidRPr="00DA0518">
        <w:rPr>
          <w:color w:val="4B4B4B"/>
          <w:sz w:val="21"/>
          <w:szCs w:val="21"/>
        </w:rPr>
        <w:t xml:space="preserve">, Statement / </w:t>
      </w:r>
      <w:proofErr w:type="spellStart"/>
      <w:r w:rsidRPr="00DA0518">
        <w:rPr>
          <w:color w:val="4B4B4B"/>
          <w:sz w:val="21"/>
          <w:szCs w:val="21"/>
        </w:rPr>
        <w:t>PreparedStatement</w:t>
      </w:r>
      <w:proofErr w:type="spellEnd"/>
      <w:r w:rsidRPr="00DA0518">
        <w:rPr>
          <w:color w:val="4B4B4B"/>
          <w:sz w:val="21"/>
          <w:szCs w:val="21"/>
        </w:rPr>
        <w:t xml:space="preserve"> / </w:t>
      </w:r>
      <w:proofErr w:type="spellStart"/>
      <w:r w:rsidRPr="00DA0518">
        <w:rPr>
          <w:color w:val="4B4B4B"/>
          <w:sz w:val="21"/>
          <w:szCs w:val="21"/>
        </w:rPr>
        <w:t>CallableStatement</w:t>
      </w:r>
      <w:proofErr w:type="spellEnd"/>
      <w:r w:rsidRPr="00DA0518">
        <w:rPr>
          <w:color w:val="4B4B4B"/>
          <w:sz w:val="21"/>
          <w:szCs w:val="21"/>
        </w:rPr>
        <w:t>, Connection)</w:t>
      </w:r>
    </w:p>
    <w:p w14:paraId="5EC3CAFE" w14:textId="77777777" w:rsidR="00A93A7F" w:rsidRDefault="00A93A7F" w:rsidP="00A93A7F">
      <w:pPr>
        <w:rPr>
          <w:rFonts w:ascii="994265_10" w:hAnsi="994265_10" w:hint="eastAsia"/>
        </w:rPr>
      </w:pPr>
    </w:p>
    <w:p w14:paraId="5F716B98" w14:textId="77777777" w:rsidR="00C2606A" w:rsidRDefault="00C2606A" w:rsidP="00C2606A">
      <w:pPr>
        <w:pStyle w:val="10"/>
        <w:numPr>
          <w:ilvl w:val="0"/>
          <w:numId w:val="0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예제 </w:t>
      </w:r>
    </w:p>
    <w:p w14:paraId="1D399318" w14:textId="77777777" w:rsidR="00C2606A" w:rsidRPr="0042544E" w:rsidRDefault="00C2606A" w:rsidP="00C2606A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33BE0" wp14:editId="5A6D0765">
                <wp:simplePos x="0" y="0"/>
                <wp:positionH relativeFrom="column">
                  <wp:posOffset>2388428</wp:posOffset>
                </wp:positionH>
                <wp:positionV relativeFrom="paragraph">
                  <wp:posOffset>52705</wp:posOffset>
                </wp:positionV>
                <wp:extent cx="993913" cy="413468"/>
                <wp:effectExtent l="0" t="0" r="15875" b="2476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13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AEFA4" w14:textId="77777777" w:rsidR="00C2606A" w:rsidRDefault="00C2606A" w:rsidP="00C26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" o:spid="_x0000_s1026" style="position:absolute;margin-left:188.05pt;margin-top:4.15pt;width:78.25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" fillcolor="white [3201]" strokecolor="#f79646 [3209]" strokeweight="2pt">
                <v:textbox>
                  <w:txbxContent>
                    <w:p w14:paraId="453AEFA4" w14:textId="77777777" w:rsidR="00C2606A" w:rsidRDefault="00C2606A" w:rsidP="00C26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CCB046" w14:textId="77777777" w:rsidR="00C2606A" w:rsidRPr="0042544E" w:rsidRDefault="00C2606A" w:rsidP="00C2606A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193AC" wp14:editId="544AE920">
                <wp:simplePos x="0" y="0"/>
                <wp:positionH relativeFrom="column">
                  <wp:posOffset>2428240</wp:posOffset>
                </wp:positionH>
                <wp:positionV relativeFrom="paragraph">
                  <wp:posOffset>2138045</wp:posOffset>
                </wp:positionV>
                <wp:extent cx="1931670" cy="4845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84285" w14:textId="77777777" w:rsidR="00C2606A" w:rsidRDefault="00C2606A" w:rsidP="00C2606A">
                            <w:r>
                              <w:rPr>
                                <w:rFonts w:hint="eastAsia"/>
                              </w:rPr>
                              <w:t>데이터베이스 관리 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191.2pt;margin-top:168.35pt;width:152.1pt;height: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" fillcolor="white [3201]" stroked="f" strokeweight=".5pt">
                <v:textbox>
                  <w:txbxContent>
                    <w:p w14:paraId="01084285" w14:textId="77777777" w:rsidR="00C2606A" w:rsidRDefault="00C2606A" w:rsidP="00C2606A">
                      <w:r>
                        <w:rPr>
                          <w:rFonts w:hint="eastAsia"/>
                        </w:rPr>
                        <w:t>데이터베이스 관리 시스템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E60F1" wp14:editId="6639E21A">
                <wp:simplePos x="0" y="0"/>
                <wp:positionH relativeFrom="column">
                  <wp:posOffset>2388870</wp:posOffset>
                </wp:positionH>
                <wp:positionV relativeFrom="paragraph">
                  <wp:posOffset>1645285</wp:posOffset>
                </wp:positionV>
                <wp:extent cx="2059305" cy="977900"/>
                <wp:effectExtent l="0" t="0" r="17145" b="127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977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8" o:spid="_x0000_s1026" style="position:absolute;left:0;text-align:left;margin-left:188.1pt;margin-top:129.55pt;width:162.15pt;height:7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" filled="f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3F681" wp14:editId="0E34A4C2">
                <wp:simplePos x="0" y="0"/>
                <wp:positionH relativeFrom="column">
                  <wp:posOffset>4218168</wp:posOffset>
                </wp:positionH>
                <wp:positionV relativeFrom="paragraph">
                  <wp:posOffset>1168704</wp:posOffset>
                </wp:positionV>
                <wp:extent cx="333954" cy="476664"/>
                <wp:effectExtent l="38100" t="38100" r="47625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4" cy="476664"/>
                        </a:xfrm>
                        <a:prstGeom prst="straightConnector1">
                          <a:avLst/>
                        </a:prstGeom>
                        <a:ln w="25400" cmpd="dbl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332.15pt;margin-top:92pt;width:26.3pt;height:37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" strokecolor="#4579b8 [3044]" strokeweight="2pt">
                <v:stroke startarrow="open" endarrow="open" linestyle="thinTh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A15D8D" wp14:editId="0D8EB11C">
                <wp:simplePos x="0" y="0"/>
                <wp:positionH relativeFrom="column">
                  <wp:posOffset>3988655</wp:posOffset>
                </wp:positionH>
                <wp:positionV relativeFrom="paragraph">
                  <wp:posOffset>739334</wp:posOffset>
                </wp:positionV>
                <wp:extent cx="993775" cy="413385"/>
                <wp:effectExtent l="0" t="0" r="15875" b="24765"/>
                <wp:wrapNone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13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C96EC" w14:textId="77777777" w:rsidR="00C2606A" w:rsidRDefault="00C2606A" w:rsidP="00C26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6" o:spid="_x0000_s1028" style="position:absolute;margin-left:314.05pt;margin-top:58.2pt;width:78.25pt;height:3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" fillcolor="white [3201]" strokecolor="#f79646 [3209]" strokeweight="2pt">
                <v:textbox>
                  <w:txbxContent>
                    <w:p w14:paraId="34EC96EC" w14:textId="77777777" w:rsidR="00C2606A" w:rsidRDefault="00C2606A" w:rsidP="00C26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D2C34" wp14:editId="7E05A718">
                <wp:simplePos x="0" y="0"/>
                <wp:positionH relativeFrom="column">
                  <wp:posOffset>2937814</wp:posOffset>
                </wp:positionH>
                <wp:positionV relativeFrom="paragraph">
                  <wp:posOffset>301625</wp:posOffset>
                </wp:positionV>
                <wp:extent cx="0" cy="453307"/>
                <wp:effectExtent l="95250" t="38100" r="57150" b="2349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5" o:spid="_x0000_s1026" type="#_x0000_t32" style="position:absolute;left:0;text-align:left;margin-left:231.3pt;margin-top:23.75pt;width:0;height:35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84C9D" wp14:editId="1FCFF77B">
                <wp:simplePos x="0" y="0"/>
                <wp:positionH relativeFrom="column">
                  <wp:posOffset>1737222</wp:posOffset>
                </wp:positionH>
                <wp:positionV relativeFrom="paragraph">
                  <wp:posOffset>946067</wp:posOffset>
                </wp:positionV>
                <wp:extent cx="691901" cy="7951"/>
                <wp:effectExtent l="38100" t="76200" r="13335" b="1066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901" cy="7951"/>
                        </a:xfrm>
                        <a:prstGeom prst="straightConnector1">
                          <a:avLst/>
                        </a:prstGeom>
                        <a:ln w="25400" cmpd="dbl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4" o:spid="_x0000_s1026" type="#_x0000_t32" style="position:absolute;left:0;text-align:left;margin-left:136.8pt;margin-top:74.5pt;width:54.5pt;height: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" strokecolor="#4579b8 [3044]" strokeweight="2pt">
                <v:stroke startarrow="open" endarrow="open" linestyle="thinTh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5F85D" wp14:editId="6525B09E">
                <wp:simplePos x="0" y="0"/>
                <wp:positionH relativeFrom="column">
                  <wp:posOffset>2945958</wp:posOffset>
                </wp:positionH>
                <wp:positionV relativeFrom="paragraph">
                  <wp:posOffset>1168704</wp:posOffset>
                </wp:positionV>
                <wp:extent cx="0" cy="477078"/>
                <wp:effectExtent l="95250" t="38100" r="57150" b="56515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straightConnector1">
                          <a:avLst/>
                        </a:prstGeom>
                        <a:ln w="25400" cmpd="dbl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12" o:spid="_x0000_s1026" type="#_x0000_t32" style="position:absolute;left:0;text-align:left;margin-left:231.95pt;margin-top:92pt;width:0;height:37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" strokecolor="#4579b8 [3044]" strokeweight="2pt">
                <v:stroke startarrow="open" endarrow="open" linestyle="thinTh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59D60" wp14:editId="76A34F01">
                <wp:simplePos x="0" y="0"/>
                <wp:positionH relativeFrom="column">
                  <wp:posOffset>2429040</wp:posOffset>
                </wp:positionH>
                <wp:positionV relativeFrom="paragraph">
                  <wp:posOffset>1645313</wp:posOffset>
                </wp:positionV>
                <wp:extent cx="1057523" cy="413468"/>
                <wp:effectExtent l="0" t="0" r="28575" b="2476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6B4D3" w14:textId="77777777" w:rsidR="00C2606A" w:rsidRDefault="00C2606A" w:rsidP="00C26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Job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29" style="position:absolute;margin-left:191.25pt;margin-top:129.55pt;width:83.25pt;height: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" fillcolor="white [3201]" strokecolor="#f79646 [3209]" strokeweight="2pt">
                <v:textbox>
                  <w:txbxContent>
                    <w:p w14:paraId="7366B4D3" w14:textId="77777777" w:rsidR="00C2606A" w:rsidRDefault="00C2606A" w:rsidP="00C26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Job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ABF30" wp14:editId="07258EF3">
                <wp:simplePos x="0" y="0"/>
                <wp:positionH relativeFrom="column">
                  <wp:posOffset>744220</wp:posOffset>
                </wp:positionH>
                <wp:positionV relativeFrom="paragraph">
                  <wp:posOffset>755650</wp:posOffset>
                </wp:positionV>
                <wp:extent cx="993775" cy="413385"/>
                <wp:effectExtent l="0" t="0" r="15875" b="2476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13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3E6DE" w14:textId="77777777" w:rsidR="00C2606A" w:rsidRDefault="00C2606A" w:rsidP="00C26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4" o:spid="_x0000_s1030" style="position:absolute;margin-left:58.6pt;margin-top:59.5pt;width:78.25pt;height:3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" fillcolor="white [3201]" strokecolor="#f79646 [3209]" strokeweight="2pt">
                <v:textbox>
                  <w:txbxContent>
                    <w:p w14:paraId="4633E6DE" w14:textId="77777777" w:rsidR="00C2606A" w:rsidRDefault="00C2606A" w:rsidP="00C26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Job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9B327" wp14:editId="0E8AC5D3">
                <wp:simplePos x="0" y="0"/>
                <wp:positionH relativeFrom="column">
                  <wp:posOffset>2428875</wp:posOffset>
                </wp:positionH>
                <wp:positionV relativeFrom="paragraph">
                  <wp:posOffset>754380</wp:posOffset>
                </wp:positionV>
                <wp:extent cx="993775" cy="413385"/>
                <wp:effectExtent l="0" t="0" r="15875" b="2476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13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CBD92" w14:textId="77777777" w:rsidR="00C2606A" w:rsidRDefault="00C2606A" w:rsidP="00C2606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JobDAO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" o:spid="_x0000_s1031" style="position:absolute;margin-left:191.25pt;margin-top:59.4pt;width:78.25pt;height:3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" fillcolor="white [3201]" strokecolor="#f79646 [3209]" strokeweight="2pt">
                <v:textbox>
                  <w:txbxContent>
                    <w:p w14:paraId="502CBD92" w14:textId="77777777" w:rsidR="00C2606A" w:rsidRDefault="00C2606A" w:rsidP="00C2606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JobDAO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88BC616" w14:textId="77777777" w:rsidR="00C2606A" w:rsidRPr="00C2606A" w:rsidRDefault="00C2606A" w:rsidP="00C2606A">
      <w:pPr>
        <w:spacing w:line="360" w:lineRule="auto"/>
      </w:pPr>
    </w:p>
    <w:p w14:paraId="5D837E29" w14:textId="77777777" w:rsidR="00C2606A" w:rsidRPr="00C2606A" w:rsidRDefault="00C2606A" w:rsidP="00C2606A">
      <w:pPr>
        <w:spacing w:line="360" w:lineRule="auto"/>
      </w:pPr>
    </w:p>
    <w:p w14:paraId="7CD3DD48" w14:textId="77777777" w:rsidR="00C2606A" w:rsidRPr="00C2606A" w:rsidRDefault="00C2606A" w:rsidP="00C2606A">
      <w:pPr>
        <w:spacing w:line="360" w:lineRule="auto"/>
      </w:pPr>
    </w:p>
    <w:p w14:paraId="66DD04BF" w14:textId="77777777" w:rsidR="00C2606A" w:rsidRPr="00C2606A" w:rsidRDefault="00C2606A" w:rsidP="00C2606A">
      <w:pPr>
        <w:spacing w:line="360" w:lineRule="auto"/>
      </w:pPr>
    </w:p>
    <w:p w14:paraId="480BFB50" w14:textId="77777777" w:rsidR="00C2606A" w:rsidRPr="00C2606A" w:rsidRDefault="00C2606A" w:rsidP="00C2606A">
      <w:pPr>
        <w:spacing w:line="360" w:lineRule="auto"/>
      </w:pPr>
    </w:p>
    <w:p w14:paraId="0EB5036F" w14:textId="77777777" w:rsidR="00C2606A" w:rsidRPr="00C2606A" w:rsidRDefault="00C2606A" w:rsidP="00C2606A">
      <w:pPr>
        <w:spacing w:line="360" w:lineRule="auto"/>
      </w:pPr>
    </w:p>
    <w:p w14:paraId="515164DB" w14:textId="77777777" w:rsidR="00C2606A" w:rsidRPr="00C2606A" w:rsidRDefault="00C2606A" w:rsidP="00C2606A">
      <w:pPr>
        <w:spacing w:line="360" w:lineRule="auto"/>
      </w:pPr>
    </w:p>
    <w:p w14:paraId="3A9713DB" w14:textId="77777777" w:rsidR="00C2606A" w:rsidRPr="00C2606A" w:rsidRDefault="00C2606A" w:rsidP="00C2606A">
      <w:pPr>
        <w:spacing w:line="360" w:lineRule="auto"/>
      </w:pPr>
    </w:p>
    <w:p w14:paraId="50E17A6B" w14:textId="77777777" w:rsidR="00C2606A" w:rsidRPr="00C2606A" w:rsidRDefault="00C2606A" w:rsidP="00C2606A">
      <w:pPr>
        <w:spacing w:line="360" w:lineRule="auto"/>
      </w:pPr>
    </w:p>
    <w:p w14:paraId="75224E1C" w14:textId="77777777" w:rsidR="00C2606A" w:rsidRPr="00C2606A" w:rsidRDefault="00C2606A" w:rsidP="00C2606A">
      <w:pPr>
        <w:spacing w:line="360" w:lineRule="auto"/>
      </w:pPr>
    </w:p>
    <w:p w14:paraId="401B6FF3" w14:textId="77777777" w:rsidR="00C2606A" w:rsidRPr="00C2606A" w:rsidRDefault="00C2606A" w:rsidP="00C2606A"/>
    <w:p w14:paraId="52CCBCA7" w14:textId="640F4C75" w:rsidR="00C2606A" w:rsidRDefault="00C2606A" w:rsidP="00C2606A">
      <w:pPr>
        <w:pStyle w:val="10"/>
        <w:numPr>
          <w:ilvl w:val="0"/>
          <w:numId w:val="0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연습문제</w:t>
      </w:r>
      <w:proofErr w:type="spellEnd"/>
    </w:p>
    <w:p w14:paraId="7EFC0261" w14:textId="57C997D1" w:rsidR="00C2606A" w:rsidRDefault="00C2606A" w:rsidP="00C2606A">
      <w:pPr>
        <w:spacing w:line="360" w:lineRule="auto"/>
        <w:rPr>
          <w:color w:val="4B4B4B"/>
          <w:sz w:val="21"/>
          <w:szCs w:val="21"/>
        </w:rPr>
      </w:pPr>
      <w:r w:rsidRPr="00C2606A">
        <w:rPr>
          <w:rFonts w:hint="eastAsia"/>
          <w:color w:val="4B4B4B"/>
          <w:sz w:val="21"/>
          <w:szCs w:val="21"/>
        </w:rPr>
        <w:t>메뉴에 아래 사항들을 추가하여 작동하게 한다.</w:t>
      </w:r>
    </w:p>
    <w:p w14:paraId="1E1E4376" w14:textId="77777777" w:rsidR="00C2606A" w:rsidRDefault="00C2606A" w:rsidP="00C2606A">
      <w:pPr>
        <w:pStyle w:val="a9"/>
        <w:numPr>
          <w:ilvl w:val="0"/>
          <w:numId w:val="38"/>
        </w:numPr>
        <w:spacing w:line="360" w:lineRule="auto"/>
        <w:ind w:leftChars="0"/>
        <w:rPr>
          <w:color w:val="4B4B4B"/>
          <w:sz w:val="21"/>
          <w:szCs w:val="21"/>
        </w:rPr>
      </w:pPr>
      <w:proofErr w:type="spellStart"/>
      <w:r>
        <w:rPr>
          <w:rFonts w:hint="eastAsia"/>
          <w:color w:val="4B4B4B"/>
          <w:sz w:val="21"/>
          <w:szCs w:val="21"/>
        </w:rPr>
        <w:t>JobHistory</w:t>
      </w:r>
      <w:proofErr w:type="spellEnd"/>
      <w:r>
        <w:rPr>
          <w:rFonts w:hint="eastAsia"/>
          <w:color w:val="4B4B4B"/>
          <w:sz w:val="21"/>
          <w:szCs w:val="21"/>
        </w:rPr>
        <w:t xml:space="preserve"> 전체 출력</w:t>
      </w:r>
    </w:p>
    <w:p w14:paraId="03671201" w14:textId="71E0A904" w:rsidR="00C2606A" w:rsidRDefault="00C2606A" w:rsidP="00C2606A">
      <w:pPr>
        <w:pStyle w:val="a9"/>
        <w:numPr>
          <w:ilvl w:val="2"/>
          <w:numId w:val="38"/>
        </w:numPr>
        <w:spacing w:line="360" w:lineRule="auto"/>
        <w:ind w:leftChars="0"/>
        <w:rPr>
          <w:color w:val="4B4B4B"/>
          <w:sz w:val="21"/>
          <w:szCs w:val="21"/>
        </w:rPr>
      </w:pPr>
      <w:r>
        <w:rPr>
          <w:rFonts w:hint="eastAsia"/>
          <w:color w:val="4B4B4B"/>
          <w:sz w:val="21"/>
          <w:szCs w:val="21"/>
        </w:rPr>
        <w:t>SQL 질의를 Server에 전달한다.</w:t>
      </w:r>
    </w:p>
    <w:p w14:paraId="52C0FBF5" w14:textId="0A04EED6" w:rsidR="00C2606A" w:rsidRDefault="00C2606A" w:rsidP="00C2606A">
      <w:pPr>
        <w:pStyle w:val="a9"/>
        <w:numPr>
          <w:ilvl w:val="2"/>
          <w:numId w:val="38"/>
        </w:numPr>
        <w:spacing w:line="360" w:lineRule="auto"/>
        <w:ind w:leftChars="0"/>
        <w:rPr>
          <w:color w:val="4B4B4B"/>
          <w:sz w:val="21"/>
          <w:szCs w:val="21"/>
        </w:rPr>
      </w:pPr>
      <w:r>
        <w:rPr>
          <w:rFonts w:hint="eastAsia"/>
          <w:color w:val="4B4B4B"/>
          <w:sz w:val="21"/>
          <w:szCs w:val="21"/>
        </w:rPr>
        <w:t>Date 타입은 string으로 전달하고, 전달받는다.</w:t>
      </w:r>
    </w:p>
    <w:p w14:paraId="63C41448" w14:textId="79E798D0" w:rsidR="00C2606A" w:rsidRDefault="00807F54" w:rsidP="00C2606A">
      <w:pPr>
        <w:pStyle w:val="a9"/>
        <w:numPr>
          <w:ilvl w:val="0"/>
          <w:numId w:val="38"/>
        </w:numPr>
        <w:spacing w:line="360" w:lineRule="auto"/>
        <w:ind w:leftChars="0"/>
        <w:rPr>
          <w:color w:val="4B4B4B"/>
          <w:sz w:val="21"/>
          <w:szCs w:val="21"/>
        </w:rPr>
      </w:pPr>
      <w:r>
        <w:rPr>
          <w:rFonts w:hint="eastAsia"/>
          <w:color w:val="4B4B4B"/>
          <w:sz w:val="21"/>
          <w:szCs w:val="21"/>
        </w:rPr>
        <w:t xml:space="preserve">급여 합이 가장 많은 부서 소속 </w:t>
      </w:r>
      <w:r w:rsidR="00C17504">
        <w:rPr>
          <w:rFonts w:hint="eastAsia"/>
          <w:color w:val="4B4B4B"/>
          <w:sz w:val="21"/>
          <w:szCs w:val="21"/>
        </w:rPr>
        <w:t>사원의</w:t>
      </w:r>
      <w:r w:rsidR="00C2606A">
        <w:rPr>
          <w:rFonts w:hint="eastAsia"/>
          <w:color w:val="4B4B4B"/>
          <w:sz w:val="21"/>
          <w:szCs w:val="21"/>
        </w:rPr>
        <w:t xml:space="preserve"> </w:t>
      </w:r>
      <w:proofErr w:type="spellStart"/>
      <w:r w:rsidR="00C2606A">
        <w:rPr>
          <w:rFonts w:hint="eastAsia"/>
          <w:color w:val="4B4B4B"/>
          <w:sz w:val="21"/>
          <w:szCs w:val="21"/>
        </w:rPr>
        <w:t>JobHistory</w:t>
      </w:r>
      <w:proofErr w:type="spellEnd"/>
      <w:r w:rsidR="00C2606A">
        <w:rPr>
          <w:rFonts w:hint="eastAsia"/>
          <w:color w:val="4B4B4B"/>
          <w:sz w:val="21"/>
          <w:szCs w:val="21"/>
        </w:rPr>
        <w:t xml:space="preserve"> 출력 </w:t>
      </w:r>
    </w:p>
    <w:p w14:paraId="32537949" w14:textId="744AF089" w:rsidR="00C2606A" w:rsidRPr="00C2606A" w:rsidRDefault="00C2606A" w:rsidP="00C2606A">
      <w:pPr>
        <w:pStyle w:val="a9"/>
        <w:numPr>
          <w:ilvl w:val="2"/>
          <w:numId w:val="38"/>
        </w:numPr>
        <w:spacing w:line="360" w:lineRule="auto"/>
        <w:ind w:leftChars="0"/>
        <w:rPr>
          <w:color w:val="4B4B4B"/>
          <w:sz w:val="21"/>
          <w:szCs w:val="21"/>
        </w:rPr>
      </w:pPr>
      <w:r w:rsidRPr="00C2606A">
        <w:rPr>
          <w:rFonts w:hint="eastAsia"/>
          <w:color w:val="4B4B4B"/>
          <w:sz w:val="21"/>
          <w:szCs w:val="21"/>
        </w:rPr>
        <w:t>Stored Procedure를 작성하고, 이를 호출한다.</w:t>
      </w:r>
    </w:p>
    <w:p w14:paraId="7B1BE08A" w14:textId="7082B940" w:rsidR="00C2606A" w:rsidRPr="00C2606A" w:rsidRDefault="00C2606A" w:rsidP="00C2606A">
      <w:pPr>
        <w:pStyle w:val="a9"/>
        <w:numPr>
          <w:ilvl w:val="0"/>
          <w:numId w:val="38"/>
        </w:numPr>
        <w:spacing w:line="360" w:lineRule="auto"/>
        <w:ind w:leftChars="0"/>
        <w:rPr>
          <w:color w:val="4B4B4B"/>
          <w:sz w:val="21"/>
          <w:szCs w:val="21"/>
        </w:rPr>
      </w:pPr>
      <w:proofErr w:type="spellStart"/>
      <w:r>
        <w:rPr>
          <w:rFonts w:hint="eastAsia"/>
          <w:color w:val="4B4B4B"/>
          <w:sz w:val="21"/>
          <w:szCs w:val="21"/>
        </w:rPr>
        <w:t>JobHistory</w:t>
      </w:r>
      <w:proofErr w:type="spellEnd"/>
      <w:r>
        <w:rPr>
          <w:rFonts w:hint="eastAsia"/>
          <w:color w:val="4B4B4B"/>
          <w:sz w:val="21"/>
          <w:szCs w:val="21"/>
        </w:rPr>
        <w:t xml:space="preserve"> 신규 입력</w:t>
      </w:r>
    </w:p>
    <w:sectPr w:rsidR="00C2606A" w:rsidRPr="00C2606A" w:rsidSect="00172E3C">
      <w:footerReference w:type="default" r:id="rId13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1B20D" w14:textId="77777777" w:rsidR="00077D3F" w:rsidRDefault="00077D3F" w:rsidP="000A6D40">
      <w:r>
        <w:separator/>
      </w:r>
    </w:p>
  </w:endnote>
  <w:endnote w:type="continuationSeparator" w:id="0">
    <w:p w14:paraId="7174F33A" w14:textId="77777777" w:rsidR="00077D3F" w:rsidRDefault="00077D3F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994265_10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4792013" w14:textId="77777777" w:rsidR="008E60D1" w:rsidRDefault="008E60D1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43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43A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D06241" w14:textId="77777777" w:rsidR="008E60D1" w:rsidRDefault="008E60D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C0176" w14:textId="77777777" w:rsidR="00077D3F" w:rsidRDefault="00077D3F" w:rsidP="000A6D40">
      <w:r>
        <w:separator/>
      </w:r>
    </w:p>
  </w:footnote>
  <w:footnote w:type="continuationSeparator" w:id="0">
    <w:p w14:paraId="7796170B" w14:textId="77777777" w:rsidR="00077D3F" w:rsidRDefault="00077D3F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7BD049E"/>
    <w:multiLevelType w:val="hybridMultilevel"/>
    <w:tmpl w:val="F1E44FD8"/>
    <w:lvl w:ilvl="0" w:tplc="12CA39A6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B5B58F2"/>
    <w:multiLevelType w:val="hybridMultilevel"/>
    <w:tmpl w:val="5A6EABDA"/>
    <w:lvl w:ilvl="0" w:tplc="3B94F2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3B40324"/>
    <w:multiLevelType w:val="hybridMultilevel"/>
    <w:tmpl w:val="DA70AA94"/>
    <w:lvl w:ilvl="0" w:tplc="DA3834E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6BF5018"/>
    <w:multiLevelType w:val="multilevel"/>
    <w:tmpl w:val="F5485640"/>
    <w:lvl w:ilvl="0">
      <w:start w:val="1"/>
      <w:numFmt w:val="decimal"/>
      <w:pStyle w:val="10"/>
      <w:suff w:val="space"/>
      <w:lvlText w:val="%1."/>
      <w:lvlJc w:val="left"/>
      <w:pPr>
        <w:ind w:left="538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1C826A20"/>
    <w:multiLevelType w:val="hybridMultilevel"/>
    <w:tmpl w:val="43266912"/>
    <w:lvl w:ilvl="0" w:tplc="E6BC598E">
      <w:start w:val="6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4">
    <w:nsid w:val="24F349B1"/>
    <w:multiLevelType w:val="hybridMultilevel"/>
    <w:tmpl w:val="97143EC2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0D33AC8"/>
    <w:multiLevelType w:val="hybridMultilevel"/>
    <w:tmpl w:val="2012AB86"/>
    <w:lvl w:ilvl="0" w:tplc="119AAC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37AC01D5"/>
    <w:multiLevelType w:val="hybridMultilevel"/>
    <w:tmpl w:val="E396773E"/>
    <w:lvl w:ilvl="0" w:tplc="04090011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4705533B"/>
    <w:multiLevelType w:val="hybridMultilevel"/>
    <w:tmpl w:val="15F003B8"/>
    <w:lvl w:ilvl="0" w:tplc="A1A6E4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8CF608C"/>
    <w:multiLevelType w:val="hybridMultilevel"/>
    <w:tmpl w:val="0200233E"/>
    <w:lvl w:ilvl="0" w:tplc="F3548530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4797391"/>
    <w:multiLevelType w:val="hybridMultilevel"/>
    <w:tmpl w:val="C184974E"/>
    <w:lvl w:ilvl="0" w:tplc="103AF72A">
      <w:numFmt w:val="bullet"/>
      <w:lvlText w:val="-"/>
      <w:lvlJc w:val="left"/>
      <w:pPr>
        <w:ind w:left="11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9E249E6"/>
    <w:multiLevelType w:val="hybridMultilevel"/>
    <w:tmpl w:val="649E5DF0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0C751A5"/>
    <w:multiLevelType w:val="hybridMultilevel"/>
    <w:tmpl w:val="A3BE62A8"/>
    <w:lvl w:ilvl="0" w:tplc="557A8F2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>
    <w:nsid w:val="77A13119"/>
    <w:multiLevelType w:val="hybridMultilevel"/>
    <w:tmpl w:val="76F2B24C"/>
    <w:lvl w:ilvl="0" w:tplc="103AF72A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ED20B59"/>
    <w:multiLevelType w:val="hybridMultilevel"/>
    <w:tmpl w:val="C4C2DFAC"/>
    <w:lvl w:ilvl="0" w:tplc="103AF72A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29"/>
  </w:num>
  <w:num w:numId="5">
    <w:abstractNumId w:val="27"/>
  </w:num>
  <w:num w:numId="6">
    <w:abstractNumId w:val="15"/>
  </w:num>
  <w:num w:numId="7">
    <w:abstractNumId w:val="29"/>
  </w:num>
  <w:num w:numId="8">
    <w:abstractNumId w:val="20"/>
  </w:num>
  <w:num w:numId="9">
    <w:abstractNumId w:val="20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0"/>
  </w:num>
  <w:num w:numId="14">
    <w:abstractNumId w:val="4"/>
  </w:num>
  <w:num w:numId="15">
    <w:abstractNumId w:val="24"/>
  </w:num>
  <w:num w:numId="16">
    <w:abstractNumId w:val="24"/>
  </w:num>
  <w:num w:numId="17">
    <w:abstractNumId w:val="17"/>
  </w:num>
  <w:num w:numId="18">
    <w:abstractNumId w:val="11"/>
  </w:num>
  <w:num w:numId="19">
    <w:abstractNumId w:val="11"/>
  </w:num>
  <w:num w:numId="20">
    <w:abstractNumId w:val="19"/>
  </w:num>
  <w:num w:numId="21">
    <w:abstractNumId w:val="6"/>
  </w:num>
  <w:num w:numId="22">
    <w:abstractNumId w:val="6"/>
  </w:num>
  <w:num w:numId="23">
    <w:abstractNumId w:val="3"/>
  </w:num>
  <w:num w:numId="24">
    <w:abstractNumId w:val="28"/>
  </w:num>
  <w:num w:numId="25">
    <w:abstractNumId w:val="9"/>
  </w:num>
  <w:num w:numId="26">
    <w:abstractNumId w:val="22"/>
  </w:num>
  <w:num w:numId="27">
    <w:abstractNumId w:val="21"/>
  </w:num>
  <w:num w:numId="28">
    <w:abstractNumId w:val="5"/>
  </w:num>
  <w:num w:numId="29">
    <w:abstractNumId w:val="31"/>
  </w:num>
  <w:num w:numId="30">
    <w:abstractNumId w:val="9"/>
  </w:num>
  <w:num w:numId="31">
    <w:abstractNumId w:val="8"/>
  </w:num>
  <w:num w:numId="32">
    <w:abstractNumId w:val="1"/>
  </w:num>
  <w:num w:numId="33">
    <w:abstractNumId w:val="23"/>
  </w:num>
  <w:num w:numId="34">
    <w:abstractNumId w:val="18"/>
  </w:num>
  <w:num w:numId="35">
    <w:abstractNumId w:val="26"/>
  </w:num>
  <w:num w:numId="36">
    <w:abstractNumId w:val="14"/>
  </w:num>
  <w:num w:numId="37">
    <w:abstractNumId w:val="16"/>
  </w:num>
  <w:num w:numId="38">
    <w:abstractNumId w:val="10"/>
  </w:num>
  <w:num w:numId="39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CA"/>
    <w:rsid w:val="00022D57"/>
    <w:rsid w:val="0002473F"/>
    <w:rsid w:val="00025AD4"/>
    <w:rsid w:val="000370A7"/>
    <w:rsid w:val="00053388"/>
    <w:rsid w:val="00060663"/>
    <w:rsid w:val="00073163"/>
    <w:rsid w:val="00077D3F"/>
    <w:rsid w:val="00082926"/>
    <w:rsid w:val="000935DE"/>
    <w:rsid w:val="000A6D40"/>
    <w:rsid w:val="000B67DD"/>
    <w:rsid w:val="000C11DB"/>
    <w:rsid w:val="000E161F"/>
    <w:rsid w:val="000E2116"/>
    <w:rsid w:val="000E6C23"/>
    <w:rsid w:val="000E6DC0"/>
    <w:rsid w:val="00104F2D"/>
    <w:rsid w:val="0011121B"/>
    <w:rsid w:val="00113E74"/>
    <w:rsid w:val="00115C95"/>
    <w:rsid w:val="00116EB3"/>
    <w:rsid w:val="001209FA"/>
    <w:rsid w:val="00122130"/>
    <w:rsid w:val="00136FC1"/>
    <w:rsid w:val="00137CF3"/>
    <w:rsid w:val="001453D0"/>
    <w:rsid w:val="00161AF5"/>
    <w:rsid w:val="00172E3C"/>
    <w:rsid w:val="00182A4E"/>
    <w:rsid w:val="00184191"/>
    <w:rsid w:val="001C3453"/>
    <w:rsid w:val="001C4F84"/>
    <w:rsid w:val="001C7AD5"/>
    <w:rsid w:val="001D3C6E"/>
    <w:rsid w:val="001E04F8"/>
    <w:rsid w:val="002005B9"/>
    <w:rsid w:val="002202B1"/>
    <w:rsid w:val="00220CAB"/>
    <w:rsid w:val="00223D65"/>
    <w:rsid w:val="0022439B"/>
    <w:rsid w:val="002532E9"/>
    <w:rsid w:val="00286F2C"/>
    <w:rsid w:val="002B5406"/>
    <w:rsid w:val="002C2292"/>
    <w:rsid w:val="002C52F9"/>
    <w:rsid w:val="002E315B"/>
    <w:rsid w:val="002F3B2A"/>
    <w:rsid w:val="0031149D"/>
    <w:rsid w:val="00332573"/>
    <w:rsid w:val="00350924"/>
    <w:rsid w:val="003707F3"/>
    <w:rsid w:val="00385CCA"/>
    <w:rsid w:val="00394904"/>
    <w:rsid w:val="00396984"/>
    <w:rsid w:val="003A52D9"/>
    <w:rsid w:val="003A5B62"/>
    <w:rsid w:val="003B30F9"/>
    <w:rsid w:val="003B650A"/>
    <w:rsid w:val="003C4AB7"/>
    <w:rsid w:val="003D463F"/>
    <w:rsid w:val="00412EBC"/>
    <w:rsid w:val="0042277B"/>
    <w:rsid w:val="00422DD0"/>
    <w:rsid w:val="0042544E"/>
    <w:rsid w:val="00444D59"/>
    <w:rsid w:val="00450A28"/>
    <w:rsid w:val="00454624"/>
    <w:rsid w:val="00457BC1"/>
    <w:rsid w:val="00464215"/>
    <w:rsid w:val="00480214"/>
    <w:rsid w:val="00481640"/>
    <w:rsid w:val="0048463B"/>
    <w:rsid w:val="004C1993"/>
    <w:rsid w:val="004C52F4"/>
    <w:rsid w:val="004F2CA1"/>
    <w:rsid w:val="00512DAA"/>
    <w:rsid w:val="0055504B"/>
    <w:rsid w:val="005636AF"/>
    <w:rsid w:val="00563B8C"/>
    <w:rsid w:val="00564F14"/>
    <w:rsid w:val="005838C9"/>
    <w:rsid w:val="00585E6E"/>
    <w:rsid w:val="00594EAE"/>
    <w:rsid w:val="005A2383"/>
    <w:rsid w:val="005B1418"/>
    <w:rsid w:val="005C07BD"/>
    <w:rsid w:val="005D5F29"/>
    <w:rsid w:val="005D70C4"/>
    <w:rsid w:val="005F3FDC"/>
    <w:rsid w:val="005F64C5"/>
    <w:rsid w:val="0064039E"/>
    <w:rsid w:val="006616CA"/>
    <w:rsid w:val="006723F7"/>
    <w:rsid w:val="00672441"/>
    <w:rsid w:val="00672D78"/>
    <w:rsid w:val="00690206"/>
    <w:rsid w:val="006B27B3"/>
    <w:rsid w:val="006B47A1"/>
    <w:rsid w:val="006B6F96"/>
    <w:rsid w:val="006C1F9C"/>
    <w:rsid w:val="006D0688"/>
    <w:rsid w:val="006E1BE4"/>
    <w:rsid w:val="006E3BA3"/>
    <w:rsid w:val="00701BE5"/>
    <w:rsid w:val="00710983"/>
    <w:rsid w:val="00743ED9"/>
    <w:rsid w:val="00764598"/>
    <w:rsid w:val="0077343B"/>
    <w:rsid w:val="00776EEA"/>
    <w:rsid w:val="00786FD0"/>
    <w:rsid w:val="00791CB8"/>
    <w:rsid w:val="007B30EF"/>
    <w:rsid w:val="007B594A"/>
    <w:rsid w:val="007C1216"/>
    <w:rsid w:val="007C26CE"/>
    <w:rsid w:val="007D28F2"/>
    <w:rsid w:val="007D637D"/>
    <w:rsid w:val="00807F54"/>
    <w:rsid w:val="00817170"/>
    <w:rsid w:val="008179F7"/>
    <w:rsid w:val="0082204E"/>
    <w:rsid w:val="008262A7"/>
    <w:rsid w:val="008401D5"/>
    <w:rsid w:val="00853706"/>
    <w:rsid w:val="00876750"/>
    <w:rsid w:val="008B70FA"/>
    <w:rsid w:val="008C0E25"/>
    <w:rsid w:val="008D6F33"/>
    <w:rsid w:val="008E214F"/>
    <w:rsid w:val="008E4E2E"/>
    <w:rsid w:val="008E60D1"/>
    <w:rsid w:val="008F3C9A"/>
    <w:rsid w:val="00907EB9"/>
    <w:rsid w:val="00923769"/>
    <w:rsid w:val="00932F5F"/>
    <w:rsid w:val="00932FE1"/>
    <w:rsid w:val="00934411"/>
    <w:rsid w:val="00953DC9"/>
    <w:rsid w:val="0096062B"/>
    <w:rsid w:val="009618AA"/>
    <w:rsid w:val="0099432E"/>
    <w:rsid w:val="009A643F"/>
    <w:rsid w:val="009B0148"/>
    <w:rsid w:val="009B6F51"/>
    <w:rsid w:val="009D5D20"/>
    <w:rsid w:val="009E5B0F"/>
    <w:rsid w:val="009F2A17"/>
    <w:rsid w:val="009F36F3"/>
    <w:rsid w:val="00A27BE5"/>
    <w:rsid w:val="00A32AAD"/>
    <w:rsid w:val="00A35513"/>
    <w:rsid w:val="00A43CD6"/>
    <w:rsid w:val="00A52F93"/>
    <w:rsid w:val="00A532FE"/>
    <w:rsid w:val="00A533CE"/>
    <w:rsid w:val="00A63727"/>
    <w:rsid w:val="00A649CD"/>
    <w:rsid w:val="00A74D70"/>
    <w:rsid w:val="00A93A7F"/>
    <w:rsid w:val="00A9701E"/>
    <w:rsid w:val="00AA2522"/>
    <w:rsid w:val="00AB15FB"/>
    <w:rsid w:val="00AC05BB"/>
    <w:rsid w:val="00AC3EEA"/>
    <w:rsid w:val="00AC5D85"/>
    <w:rsid w:val="00AD301F"/>
    <w:rsid w:val="00AF09B8"/>
    <w:rsid w:val="00AF20A2"/>
    <w:rsid w:val="00B02D09"/>
    <w:rsid w:val="00B1235B"/>
    <w:rsid w:val="00B12F64"/>
    <w:rsid w:val="00B206DD"/>
    <w:rsid w:val="00B218BC"/>
    <w:rsid w:val="00B47BBD"/>
    <w:rsid w:val="00B54C79"/>
    <w:rsid w:val="00B743AA"/>
    <w:rsid w:val="00BA49C2"/>
    <w:rsid w:val="00BA7246"/>
    <w:rsid w:val="00BB48DF"/>
    <w:rsid w:val="00BE4A69"/>
    <w:rsid w:val="00BE7FA6"/>
    <w:rsid w:val="00C1704F"/>
    <w:rsid w:val="00C17504"/>
    <w:rsid w:val="00C2606A"/>
    <w:rsid w:val="00C3398E"/>
    <w:rsid w:val="00C33C81"/>
    <w:rsid w:val="00C43A72"/>
    <w:rsid w:val="00C655CF"/>
    <w:rsid w:val="00C70F92"/>
    <w:rsid w:val="00C75575"/>
    <w:rsid w:val="00C957B7"/>
    <w:rsid w:val="00CA7DD4"/>
    <w:rsid w:val="00CB2F9E"/>
    <w:rsid w:val="00CD543A"/>
    <w:rsid w:val="00CE19E2"/>
    <w:rsid w:val="00CF7A6D"/>
    <w:rsid w:val="00D062B7"/>
    <w:rsid w:val="00D1546B"/>
    <w:rsid w:val="00D4405D"/>
    <w:rsid w:val="00D55448"/>
    <w:rsid w:val="00D6212B"/>
    <w:rsid w:val="00D70C5F"/>
    <w:rsid w:val="00D74D6F"/>
    <w:rsid w:val="00D806ED"/>
    <w:rsid w:val="00D866CC"/>
    <w:rsid w:val="00DA0518"/>
    <w:rsid w:val="00DA3617"/>
    <w:rsid w:val="00DB3FAB"/>
    <w:rsid w:val="00DF09BE"/>
    <w:rsid w:val="00E077C5"/>
    <w:rsid w:val="00E122B2"/>
    <w:rsid w:val="00E31830"/>
    <w:rsid w:val="00E367E5"/>
    <w:rsid w:val="00E45C83"/>
    <w:rsid w:val="00E46B0F"/>
    <w:rsid w:val="00E5442F"/>
    <w:rsid w:val="00E54D0E"/>
    <w:rsid w:val="00E60779"/>
    <w:rsid w:val="00E6787A"/>
    <w:rsid w:val="00E9493A"/>
    <w:rsid w:val="00EA0E50"/>
    <w:rsid w:val="00EB2BBE"/>
    <w:rsid w:val="00EC69EE"/>
    <w:rsid w:val="00EE4BD3"/>
    <w:rsid w:val="00F02C4C"/>
    <w:rsid w:val="00F058B7"/>
    <w:rsid w:val="00F13167"/>
    <w:rsid w:val="00F2061C"/>
    <w:rsid w:val="00F23DD7"/>
    <w:rsid w:val="00F40DF7"/>
    <w:rsid w:val="00F556BC"/>
    <w:rsid w:val="00F57E3C"/>
    <w:rsid w:val="00F716E3"/>
    <w:rsid w:val="00F82E0C"/>
    <w:rsid w:val="00F924DF"/>
    <w:rsid w:val="00FB02D0"/>
    <w:rsid w:val="00FD1543"/>
    <w:rsid w:val="00FE09B1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7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3B650A"/>
    <w:pPr>
      <w:keepNext/>
      <w:numPr>
        <w:numId w:val="25"/>
      </w:numPr>
      <w:outlineLvl w:val="0"/>
    </w:pPr>
    <w:rPr>
      <w:rFonts w:hAnsi="굴림" w:cstheme="majorBidi"/>
      <w:b/>
      <w:sz w:val="40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F08BA"/>
    <w:pPr>
      <w:keepNext/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0"/>
    <w:uiPriority w:val="9"/>
    <w:rsid w:val="00FF08BA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FF08BA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">
    <w:name w:val="목록2"/>
    <w:basedOn w:val="1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104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80214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rsid w:val="00480214"/>
  </w:style>
  <w:style w:type="character" w:customStyle="1" w:styleId="worddic1">
    <w:name w:val="word_dic1"/>
    <w:basedOn w:val="a0"/>
    <w:rsid w:val="00585E6E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f">
    <w:name w:val="Strong"/>
    <w:basedOn w:val="a0"/>
    <w:uiPriority w:val="22"/>
    <w:qFormat/>
    <w:rsid w:val="00585E6E"/>
    <w:rPr>
      <w:b/>
      <w:bCs/>
    </w:rPr>
  </w:style>
  <w:style w:type="character" w:customStyle="1" w:styleId="highlight">
    <w:name w:val="highlight"/>
    <w:basedOn w:val="a0"/>
    <w:rsid w:val="00585E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3B650A"/>
    <w:pPr>
      <w:keepNext/>
      <w:numPr>
        <w:numId w:val="25"/>
      </w:numPr>
      <w:outlineLvl w:val="0"/>
    </w:pPr>
    <w:rPr>
      <w:rFonts w:hAnsi="굴림" w:cstheme="majorBidi"/>
      <w:b/>
      <w:sz w:val="40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F08BA"/>
    <w:pPr>
      <w:keepNext/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0"/>
    <w:uiPriority w:val="9"/>
    <w:rsid w:val="00FF08BA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FF08BA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">
    <w:name w:val="목록2"/>
    <w:basedOn w:val="1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104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80214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rsid w:val="00480214"/>
  </w:style>
  <w:style w:type="character" w:customStyle="1" w:styleId="worddic1">
    <w:name w:val="word_dic1"/>
    <w:basedOn w:val="a0"/>
    <w:rsid w:val="00585E6E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character" w:styleId="af">
    <w:name w:val="Strong"/>
    <w:basedOn w:val="a0"/>
    <w:uiPriority w:val="22"/>
    <w:qFormat/>
    <w:rsid w:val="00585E6E"/>
    <w:rPr>
      <w:b/>
      <w:bCs/>
    </w:rPr>
  </w:style>
  <w:style w:type="character" w:customStyle="1" w:styleId="highlight">
    <w:name w:val="highlight"/>
    <w:basedOn w:val="a0"/>
    <w:rsid w:val="0058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4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97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3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afe.naver.com/jjdev.cafe?iframe_url=/CafeMemberNetworkView.nhn%3Fm=view%26memberid=zeroday7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afe.naver.com/jjdev/76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6CB56-F6A3-4391-B61D-BA581F3D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240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Seungjin</dc:creator>
  <cp:lastModifiedBy>홍은지교수</cp:lastModifiedBy>
  <cp:revision>14</cp:revision>
  <cp:lastPrinted>2015-10-28T05:21:00Z</cp:lastPrinted>
  <dcterms:created xsi:type="dcterms:W3CDTF">2016-11-25T02:34:00Z</dcterms:created>
  <dcterms:modified xsi:type="dcterms:W3CDTF">2016-11-25T06:37:00Z</dcterms:modified>
</cp:coreProperties>
</file>